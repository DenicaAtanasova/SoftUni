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65AD" w:rsidRPr="00E83E1A" w:rsidRDefault="00951855" w:rsidP="00785B36">
      <w:pPr>
        <w:pStyle w:val="Heading1"/>
        <w:jc w:val="center"/>
      </w:pPr>
      <w:r w:rsidRPr="00E83E1A">
        <w:t xml:space="preserve">JS Apps Exam – </w:t>
      </w:r>
      <w:r w:rsidR="00B5790E">
        <w:t>Spotify</w:t>
      </w:r>
      <w:r w:rsidRPr="00E83E1A">
        <w:t xml:space="preserve"> Single Page</w:t>
      </w:r>
      <w:r w:rsidR="00F91C99" w:rsidRPr="00E83E1A">
        <w:t xml:space="preserve"> </w:t>
      </w:r>
      <w:r w:rsidR="002965AD" w:rsidRPr="00E83E1A">
        <w:t>Application</w:t>
      </w:r>
    </w:p>
    <w:p w:rsidR="007B6571" w:rsidRPr="00E83E1A" w:rsidRDefault="007B6571" w:rsidP="002F299B"/>
    <w:p w:rsidR="007B6571" w:rsidRPr="00E83E1A" w:rsidRDefault="004F61AF" w:rsidP="002F299B">
      <w:r w:rsidRPr="00E83E1A">
        <w:t xml:space="preserve">Using libraries like </w:t>
      </w:r>
      <w:r w:rsidR="003E7974" w:rsidRPr="00E83E1A">
        <w:rPr>
          <w:b/>
        </w:rPr>
        <w:t>jQuery</w:t>
      </w:r>
      <w:r w:rsidR="00E366D7" w:rsidRPr="00E83E1A">
        <w:t xml:space="preserve">, </w:t>
      </w:r>
      <w:r w:rsidR="00E366D7" w:rsidRPr="00E83E1A">
        <w:rPr>
          <w:b/>
        </w:rPr>
        <w:t>Handlebars</w:t>
      </w:r>
      <w:r w:rsidR="00E366D7" w:rsidRPr="00E83E1A">
        <w:t xml:space="preserve"> and </w:t>
      </w:r>
      <w:r w:rsidR="00E366D7" w:rsidRPr="00E83E1A">
        <w:rPr>
          <w:b/>
        </w:rPr>
        <w:t>Sammy</w:t>
      </w:r>
      <w:r w:rsidR="00E366D7" w:rsidRPr="00E83E1A">
        <w:t xml:space="preserve"> is allowed but is not obligatory.</w:t>
      </w:r>
      <w:r w:rsidR="007B6571" w:rsidRPr="00E83E1A">
        <w:t xml:space="preserve"> You are assigned to implement a </w:t>
      </w:r>
      <w:r w:rsidR="007B6571" w:rsidRPr="00E83E1A">
        <w:rPr>
          <w:b/>
        </w:rPr>
        <w:t>Web application</w:t>
      </w:r>
      <w:r w:rsidR="007B6571" w:rsidRPr="00E83E1A">
        <w:rPr>
          <w:bCs/>
        </w:rPr>
        <w:t xml:space="preserve"> (SPA) using HTML5, JavaScript, AJAX, REST and JSON with cloud-based backend (Kinvey)</w:t>
      </w:r>
      <w:r w:rsidR="007B6571" w:rsidRPr="00E83E1A">
        <w:t xml:space="preserve">. The app keeps </w:t>
      </w:r>
      <w:r w:rsidR="007B6571" w:rsidRPr="00E83E1A">
        <w:rPr>
          <w:b/>
        </w:rPr>
        <w:t>users</w:t>
      </w:r>
      <w:r w:rsidR="007B6571" w:rsidRPr="00E83E1A">
        <w:t xml:space="preserve"> and </w:t>
      </w:r>
      <w:r w:rsidR="00B5790E">
        <w:rPr>
          <w:b/>
        </w:rPr>
        <w:t>songs</w:t>
      </w:r>
      <w:r w:rsidR="007B6571" w:rsidRPr="00E83E1A">
        <w:t xml:space="preserve">. Users can </w:t>
      </w:r>
      <w:r w:rsidR="007B6571" w:rsidRPr="00E83E1A">
        <w:rPr>
          <w:b/>
        </w:rPr>
        <w:t>register</w:t>
      </w:r>
      <w:r w:rsidR="007B6571" w:rsidRPr="00E83E1A">
        <w:t xml:space="preserve">, </w:t>
      </w:r>
      <w:r w:rsidR="007B6571" w:rsidRPr="00E83E1A">
        <w:rPr>
          <w:b/>
        </w:rPr>
        <w:t>login</w:t>
      </w:r>
      <w:r w:rsidR="007B6571" w:rsidRPr="00E83E1A">
        <w:t xml:space="preserve">, </w:t>
      </w:r>
      <w:r w:rsidR="007B6571" w:rsidRPr="00E83E1A">
        <w:rPr>
          <w:b/>
        </w:rPr>
        <w:t>logout</w:t>
      </w:r>
      <w:r w:rsidR="00B5790E">
        <w:t xml:space="preserve"> , view all songs </w:t>
      </w:r>
      <w:r w:rsidR="007B6571" w:rsidRPr="00E83E1A">
        <w:t xml:space="preserve">with all </w:t>
      </w:r>
      <w:r w:rsidR="00B5790E">
        <w:t xml:space="preserve">the </w:t>
      </w:r>
      <w:r w:rsidR="00B5790E">
        <w:rPr>
          <w:b/>
        </w:rPr>
        <w:t>songs</w:t>
      </w:r>
      <w:r w:rsidR="005B59DB" w:rsidRPr="00E83E1A">
        <w:t xml:space="preserve">. They will also be able to </w:t>
      </w:r>
      <w:r w:rsidR="00B5790E" w:rsidRPr="00B5790E">
        <w:rPr>
          <w:b/>
        </w:rPr>
        <w:t>like</w:t>
      </w:r>
      <w:r w:rsidR="005B59DB" w:rsidRPr="00E83E1A">
        <w:t xml:space="preserve"> the</w:t>
      </w:r>
      <w:r w:rsidR="00B5790E">
        <w:t xml:space="preserve"> songs added </w:t>
      </w:r>
      <w:r w:rsidR="00B5790E" w:rsidRPr="00B5790E">
        <w:rPr>
          <w:b/>
        </w:rPr>
        <w:t>by other users</w:t>
      </w:r>
      <w:r w:rsidR="00B5790E">
        <w:t xml:space="preserve"> and should be able to </w:t>
      </w:r>
      <w:r w:rsidR="00B5790E" w:rsidRPr="00B5790E">
        <w:rPr>
          <w:b/>
        </w:rPr>
        <w:t>listen and remove their own songs</w:t>
      </w:r>
      <w:r w:rsidR="007B6571" w:rsidRPr="00E83E1A">
        <w:t>.</w:t>
      </w:r>
      <w:r w:rsidR="00B5790E">
        <w:t xml:space="preserve"> There should also be a </w:t>
      </w:r>
      <w:r w:rsidR="00B5790E" w:rsidRPr="00B5790E">
        <w:rPr>
          <w:b/>
        </w:rPr>
        <w:t xml:space="preserve">section </w:t>
      </w:r>
      <w:r w:rsidR="00B5790E">
        <w:t xml:space="preserve">where users can </w:t>
      </w:r>
      <w:r w:rsidR="00B5790E" w:rsidRPr="00B5790E">
        <w:rPr>
          <w:b/>
        </w:rPr>
        <w:t>see only the songs they created</w:t>
      </w:r>
      <w:r w:rsidR="00B5790E">
        <w:t>.</w:t>
      </w:r>
    </w:p>
    <w:p w:rsidR="007B6571" w:rsidRPr="00E83E1A" w:rsidRDefault="00914594" w:rsidP="00B3458E">
      <w:pPr>
        <w:pStyle w:val="Heading2"/>
        <w:jc w:val="center"/>
      </w:pPr>
      <w:r w:rsidRPr="00E83E1A">
        <w:t xml:space="preserve">Create </w:t>
      </w:r>
      <w:r w:rsidR="008A271F" w:rsidRPr="00E83E1A">
        <w:t>a</w:t>
      </w:r>
      <w:r w:rsidR="002965AD" w:rsidRPr="00E83E1A">
        <w:t xml:space="preserve"> </w:t>
      </w:r>
      <w:r w:rsidR="006E55BE" w:rsidRPr="00E83E1A">
        <w:t>Kinvey REST</w:t>
      </w:r>
      <w:r w:rsidRPr="00E83E1A">
        <w:t xml:space="preserve"> </w:t>
      </w:r>
      <w:r w:rsidR="000D0A5D" w:rsidRPr="00E83E1A">
        <w:t>Service</w:t>
      </w:r>
    </w:p>
    <w:p w:rsidR="007461DA" w:rsidRPr="00E83E1A" w:rsidRDefault="001D154B" w:rsidP="00B3458E">
      <w:r w:rsidRPr="00E83E1A">
        <w:t xml:space="preserve">Register at </w:t>
      </w:r>
      <w:r w:rsidR="003E7974" w:rsidRPr="00E83E1A">
        <w:rPr>
          <w:b/>
        </w:rPr>
        <w:t>Kinvey</w:t>
      </w:r>
      <w:r w:rsidRPr="00E83E1A">
        <w:rPr>
          <w:b/>
        </w:rPr>
        <w:t>.com</w:t>
      </w:r>
      <w:r w:rsidRPr="00E83E1A">
        <w:t xml:space="preserve"> and create an application </w:t>
      </w:r>
      <w:r w:rsidR="003E7974" w:rsidRPr="00E83E1A">
        <w:t>to keep your data in the cloud.</w:t>
      </w:r>
    </w:p>
    <w:p w:rsidR="007461DA" w:rsidRPr="00E83E1A" w:rsidRDefault="007461DA" w:rsidP="007B6571">
      <w:pPr>
        <w:rPr>
          <w:b/>
        </w:rPr>
      </w:pPr>
      <w:r w:rsidRPr="00E83E1A">
        <w:t>Create a collection</w:t>
      </w:r>
      <w:r w:rsidR="00B5790E">
        <w:t xml:space="preserve"> called</w:t>
      </w:r>
      <w:r w:rsidRPr="00E83E1A">
        <w:t xml:space="preserve"> </w:t>
      </w:r>
      <w:r w:rsidR="00B5790E">
        <w:rPr>
          <w:b/>
        </w:rPr>
        <w:t>songs</w:t>
      </w:r>
      <w:r w:rsidRPr="00E83E1A">
        <w:t xml:space="preserve">. Each </w:t>
      </w:r>
      <w:r w:rsidR="00B5790E">
        <w:rPr>
          <w:b/>
        </w:rPr>
        <w:t>song</w:t>
      </w:r>
      <w:r w:rsidRPr="00E83E1A">
        <w:t xml:space="preserve"> has a </w:t>
      </w:r>
      <w:r w:rsidR="00B5790E">
        <w:rPr>
          <w:b/>
        </w:rPr>
        <w:t>title</w:t>
      </w:r>
      <w:r w:rsidR="007B6571" w:rsidRPr="00E83E1A">
        <w:rPr>
          <w:b/>
        </w:rPr>
        <w:t>,</w:t>
      </w:r>
      <w:r w:rsidR="005B59DB" w:rsidRPr="00E83E1A">
        <w:rPr>
          <w:b/>
        </w:rPr>
        <w:t xml:space="preserve"> </w:t>
      </w:r>
      <w:r w:rsidR="00B5790E">
        <w:rPr>
          <w:b/>
        </w:rPr>
        <w:t>artist</w:t>
      </w:r>
      <w:r w:rsidR="007B6571" w:rsidRPr="00E83E1A">
        <w:rPr>
          <w:b/>
        </w:rPr>
        <w:t>,</w:t>
      </w:r>
      <w:r w:rsidR="005B59DB" w:rsidRPr="00E83E1A">
        <w:rPr>
          <w:b/>
        </w:rPr>
        <w:t xml:space="preserve"> </w:t>
      </w:r>
      <w:r w:rsidR="00962ED2" w:rsidRPr="00E83E1A">
        <w:rPr>
          <w:b/>
        </w:rPr>
        <w:t>imageURL</w:t>
      </w:r>
      <w:r w:rsidR="007B6571" w:rsidRPr="00E83E1A">
        <w:rPr>
          <w:b/>
        </w:rPr>
        <w:t>,</w:t>
      </w:r>
      <w:r w:rsidR="005B59DB" w:rsidRPr="00E83E1A">
        <w:rPr>
          <w:b/>
        </w:rPr>
        <w:t xml:space="preserve"> </w:t>
      </w:r>
      <w:r w:rsidR="00B5790E">
        <w:rPr>
          <w:b/>
        </w:rPr>
        <w:t>likes (starting from 0)</w:t>
      </w:r>
      <w:r w:rsidR="007B6571" w:rsidRPr="00E83E1A">
        <w:rPr>
          <w:b/>
        </w:rPr>
        <w:t xml:space="preserve"> </w:t>
      </w:r>
      <w:r w:rsidR="00380B3F" w:rsidRPr="00E83E1A">
        <w:t xml:space="preserve">and </w:t>
      </w:r>
      <w:r w:rsidR="00B5790E">
        <w:rPr>
          <w:b/>
        </w:rPr>
        <w:t>listened (starting from 0)</w:t>
      </w:r>
      <w:r w:rsidR="00380B3F" w:rsidRPr="00E83E1A">
        <w:t>.</w:t>
      </w:r>
      <w:r w:rsidR="007B6571" w:rsidRPr="00E83E1A">
        <w:t xml:space="preserve"> </w:t>
      </w:r>
    </w:p>
    <w:p w:rsidR="00962ED2" w:rsidRPr="00E83E1A" w:rsidRDefault="007B6571" w:rsidP="00B3458E">
      <w:r w:rsidRPr="00E83E1A">
        <w:rPr>
          <w:noProof/>
        </w:rPr>
        <w:drawing>
          <wp:inline distT="0" distB="0" distL="0" distR="0" wp14:anchorId="37FDF28B" wp14:editId="244E939E">
            <wp:extent cx="6626225" cy="1991995"/>
            <wp:effectExtent l="19050" t="19050" r="22225" b="273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919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9DB" w:rsidRPr="00E83E1A" w:rsidRDefault="005B59DB" w:rsidP="00B3458E">
      <w:r w:rsidRPr="00E83E1A">
        <w:t xml:space="preserve">In order to be able to keep track of the </w:t>
      </w:r>
      <w:r w:rsidRPr="00E83E1A">
        <w:rPr>
          <w:b/>
        </w:rPr>
        <w:t>likes</w:t>
      </w:r>
      <w:r w:rsidR="00B5790E">
        <w:rPr>
          <w:b/>
        </w:rPr>
        <w:t xml:space="preserve"> and listened</w:t>
      </w:r>
      <w:r w:rsidRPr="00E83E1A">
        <w:rPr>
          <w:b/>
        </w:rPr>
        <w:t xml:space="preserve"> </w:t>
      </w:r>
      <w:r w:rsidRPr="00E83E1A">
        <w:t xml:space="preserve">of each </w:t>
      </w:r>
      <w:r w:rsidR="00B5790E">
        <w:t>song</w:t>
      </w:r>
      <w:r w:rsidRPr="00E83E1A">
        <w:t xml:space="preserve">, you need to </w:t>
      </w:r>
      <w:r w:rsidRPr="00E83E1A">
        <w:rPr>
          <w:b/>
        </w:rPr>
        <w:t>allow all users to edit this collection</w:t>
      </w:r>
      <w:r w:rsidRPr="00E83E1A">
        <w:t xml:space="preserve">. So go to the </w:t>
      </w:r>
      <w:r w:rsidRPr="00E83E1A">
        <w:rPr>
          <w:b/>
        </w:rPr>
        <w:t>properties</w:t>
      </w:r>
      <w:r w:rsidRPr="00E83E1A">
        <w:t xml:space="preserve"> of the collection:</w:t>
      </w:r>
    </w:p>
    <w:p w:rsidR="00962ED2" w:rsidRPr="00E83E1A" w:rsidRDefault="00B81006" w:rsidP="00962ED2">
      <w:pPr>
        <w:jc w:val="center"/>
      </w:pPr>
      <w:r w:rsidRPr="00E83E1A">
        <w:rPr>
          <w:noProof/>
        </w:rPr>
        <w:drawing>
          <wp:inline distT="0" distB="0" distL="0" distR="0" wp14:anchorId="39D3A8A8" wp14:editId="07FA0668">
            <wp:extent cx="3646715" cy="2696515"/>
            <wp:effectExtent l="19050" t="19050" r="11430" b="279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2928" cy="27011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ED2" w:rsidRPr="00E83E1A" w:rsidRDefault="00962ED2" w:rsidP="00962ED2">
      <w:r w:rsidRPr="00E83E1A">
        <w:t xml:space="preserve">Then go to </w:t>
      </w:r>
      <w:r w:rsidRPr="00E83E1A">
        <w:rPr>
          <w:b/>
        </w:rPr>
        <w:t>permissions</w:t>
      </w:r>
      <w:r w:rsidRPr="00E83E1A">
        <w:t xml:space="preserve"> and edit them to look like this:</w:t>
      </w:r>
    </w:p>
    <w:p w:rsidR="00962ED2" w:rsidRPr="00E83E1A" w:rsidRDefault="00962ED2" w:rsidP="00962ED2">
      <w:pPr>
        <w:jc w:val="center"/>
      </w:pPr>
      <w:r w:rsidRPr="00E83E1A">
        <w:rPr>
          <w:noProof/>
        </w:rPr>
        <w:lastRenderedPageBreak/>
        <w:drawing>
          <wp:inline distT="0" distB="0" distL="0" distR="0" wp14:anchorId="1DD4814D" wp14:editId="7C711F51">
            <wp:extent cx="5972810" cy="1998345"/>
            <wp:effectExtent l="19050" t="19050" r="27940" b="2095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8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501C" w:rsidRPr="00E83E1A" w:rsidRDefault="00FB501C" w:rsidP="005D7402">
      <w:pPr>
        <w:pStyle w:val="Heading2"/>
        <w:jc w:val="center"/>
      </w:pPr>
      <w:r w:rsidRPr="00E83E1A">
        <w:t>Test the Kinvey REST Services</w:t>
      </w:r>
    </w:p>
    <w:p w:rsidR="002965AD" w:rsidRPr="00E83E1A" w:rsidRDefault="006E55BE" w:rsidP="00B3458E">
      <w:r w:rsidRPr="00E83E1A">
        <w:t xml:space="preserve">Using </w:t>
      </w:r>
      <w:r w:rsidRPr="00E83E1A">
        <w:rPr>
          <w:b/>
        </w:rPr>
        <w:t>Postman</w:t>
      </w:r>
      <w:r w:rsidRPr="00E83E1A">
        <w:t xml:space="preserve"> or other HTTP client tool</w:t>
      </w:r>
      <w:r w:rsidR="00D0165E" w:rsidRPr="00E83E1A">
        <w:t xml:space="preserve"> (you can use Kinvey’s built-in </w:t>
      </w:r>
      <w:r w:rsidR="00D0165E" w:rsidRPr="00E83E1A">
        <w:rPr>
          <w:rStyle w:val="Strong"/>
        </w:rPr>
        <w:t>API Console</w:t>
      </w:r>
      <w:r w:rsidR="00D0165E" w:rsidRPr="00E83E1A">
        <w:t>)</w:t>
      </w:r>
      <w:r w:rsidRPr="00E83E1A">
        <w:t>, test the REST service endpoints:</w:t>
      </w:r>
    </w:p>
    <w:p w:rsidR="002965AD" w:rsidRPr="00E83E1A" w:rsidRDefault="00070CC3" w:rsidP="0012197C">
      <w:pPr>
        <w:pStyle w:val="Heading3"/>
      </w:pPr>
      <w:r w:rsidRPr="00E83E1A">
        <w:t xml:space="preserve">User </w:t>
      </w:r>
      <w:r w:rsidR="000E4B80" w:rsidRPr="00E83E1A">
        <w:t>Registration</w:t>
      </w:r>
      <w:r w:rsidR="00B86796" w:rsidRPr="00E83E1A">
        <w:t xml:space="preserve"> (Sign Up)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38"/>
        <w:gridCol w:w="8351"/>
      </w:tblGrid>
      <w:tr w:rsidR="007D4482" w:rsidRPr="00E83E1A" w:rsidTr="0012197C">
        <w:tc>
          <w:tcPr>
            <w:tcW w:w="10515" w:type="dxa"/>
            <w:gridSpan w:val="2"/>
          </w:tcPr>
          <w:p w:rsidR="007D4482" w:rsidRPr="00E83E1A" w:rsidRDefault="007D4482" w:rsidP="00ED28A3">
            <w:pPr>
              <w:jc w:val="both"/>
              <w:rPr>
                <w:bCs/>
              </w:rPr>
            </w:pPr>
            <w:r w:rsidRPr="00E83E1A">
              <w:rPr>
                <w:b/>
                <w:bCs/>
              </w:rPr>
              <w:t>POST</w:t>
            </w:r>
            <w:r w:rsidRPr="00E83E1A">
              <w:rPr>
                <w:bCs/>
              </w:rPr>
              <w:t xml:space="preserve"> </w:t>
            </w:r>
            <w:hyperlink r:id="rId11" w:history="1">
              <w:r w:rsidR="00860EBE" w:rsidRPr="00E83E1A">
                <w:rPr>
                  <w:rStyle w:val="Hyperlink"/>
                </w:rPr>
                <w:t>https://baas.kinvey.com/user/</w:t>
              </w:r>
              <w:r w:rsidR="00860EBE" w:rsidRPr="00E83E1A">
                <w:rPr>
                  <w:rStyle w:val="Hyperlink"/>
                  <w:b/>
                  <w:i/>
                </w:rPr>
                <w:t>app_id</w:t>
              </w:r>
              <w:r w:rsidR="00860EBE" w:rsidRPr="00E83E1A">
                <w:rPr>
                  <w:rStyle w:val="Hyperlink"/>
                </w:rPr>
                <w:t>/</w:t>
              </w:r>
            </w:hyperlink>
          </w:p>
        </w:tc>
      </w:tr>
      <w:tr w:rsidR="007D4482" w:rsidRPr="00E83E1A" w:rsidTr="0012197C">
        <w:tc>
          <w:tcPr>
            <w:tcW w:w="1957" w:type="dxa"/>
          </w:tcPr>
          <w:p w:rsidR="007D4482" w:rsidRPr="00E83E1A" w:rsidRDefault="0042170D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h</w:t>
            </w:r>
            <w:r w:rsidR="007D4482" w:rsidRPr="00E83E1A">
              <w:rPr>
                <w:bCs/>
              </w:rPr>
              <w:t>eaders</w:t>
            </w:r>
          </w:p>
        </w:tc>
        <w:tc>
          <w:tcPr>
            <w:tcW w:w="8558" w:type="dxa"/>
          </w:tcPr>
          <w:p w:rsidR="007D4482" w:rsidRPr="00E83E1A" w:rsidRDefault="007D4482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Authorization: Basic base64(app_id:app_secret)</w:t>
            </w:r>
          </w:p>
          <w:p w:rsidR="00333E9A" w:rsidRPr="00E83E1A" w:rsidRDefault="00333E9A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Content-Type: application/json</w:t>
            </w:r>
          </w:p>
        </w:tc>
      </w:tr>
      <w:tr w:rsidR="007D4482" w:rsidRPr="00E83E1A" w:rsidTr="0012197C">
        <w:tc>
          <w:tcPr>
            <w:tcW w:w="1957" w:type="dxa"/>
          </w:tcPr>
          <w:p w:rsidR="007D4482" w:rsidRPr="00E83E1A" w:rsidRDefault="0042170D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b</w:t>
            </w:r>
            <w:r w:rsidR="007D4482" w:rsidRPr="00E83E1A">
              <w:rPr>
                <w:bCs/>
              </w:rPr>
              <w:t>ody</w:t>
            </w:r>
          </w:p>
        </w:tc>
        <w:tc>
          <w:tcPr>
            <w:tcW w:w="8558" w:type="dxa"/>
          </w:tcPr>
          <w:p w:rsidR="007D4482" w:rsidRPr="00E83E1A" w:rsidRDefault="007D4482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7D4482" w:rsidRPr="00E83E1A" w:rsidRDefault="007D4482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username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="00F64D8E" w:rsidRPr="00E83E1A">
              <w:rPr>
                <w:bCs/>
              </w:rPr>
              <w:t>test</w:t>
            </w:r>
            <w:r w:rsidR="00E36596" w:rsidRPr="00E83E1A">
              <w:rPr>
                <w:bCs/>
              </w:rPr>
              <w:t>user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,</w:t>
            </w:r>
          </w:p>
          <w:p w:rsidR="007D4482" w:rsidRPr="00E83E1A" w:rsidRDefault="007D4482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password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="00E36596" w:rsidRPr="00E83E1A">
              <w:rPr>
                <w:bCs/>
              </w:rPr>
              <w:t>testuserpass890</w:t>
            </w:r>
            <w:r w:rsidR="00363B3A" w:rsidRPr="00E83E1A">
              <w:rPr>
                <w:bCs/>
              </w:rPr>
              <w:t>"</w:t>
            </w:r>
          </w:p>
          <w:p w:rsidR="007D4482" w:rsidRPr="00E83E1A" w:rsidRDefault="007D4482" w:rsidP="00ED28A3">
            <w:pPr>
              <w:jc w:val="both"/>
              <w:rPr>
                <w:b/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362728" w:rsidRPr="00E83E1A" w:rsidTr="0012197C">
        <w:tc>
          <w:tcPr>
            <w:tcW w:w="1957" w:type="dxa"/>
          </w:tcPr>
          <w:p w:rsidR="00362728" w:rsidRPr="00E83E1A" w:rsidRDefault="00362728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Response</w:t>
            </w:r>
          </w:p>
          <w:p w:rsidR="00362728" w:rsidRPr="00E83E1A" w:rsidRDefault="00362728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20</w:t>
            </w:r>
            <w:r w:rsidR="00E93A16" w:rsidRPr="00E83E1A">
              <w:rPr>
                <w:bCs/>
              </w:rPr>
              <w:t>1</w:t>
            </w:r>
            <w:r w:rsidRPr="00E83E1A">
              <w:rPr>
                <w:bCs/>
              </w:rPr>
              <w:t xml:space="preserve"> </w:t>
            </w:r>
            <w:r w:rsidR="00E93A16" w:rsidRPr="00E83E1A">
              <w:rPr>
                <w:bCs/>
              </w:rPr>
              <w:t>Created</w:t>
            </w:r>
          </w:p>
        </w:tc>
        <w:tc>
          <w:tcPr>
            <w:tcW w:w="8558" w:type="dxa"/>
          </w:tcPr>
          <w:p w:rsidR="00134739" w:rsidRPr="00E83E1A" w:rsidRDefault="00134739" w:rsidP="00134739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134739" w:rsidRPr="00E83E1A" w:rsidRDefault="00134739" w:rsidP="0013473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_id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59930c78a743e20c7d3fca77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,</w:t>
            </w:r>
          </w:p>
          <w:p w:rsidR="00134739" w:rsidRPr="00E83E1A" w:rsidRDefault="00F64D8E" w:rsidP="0013473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username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test</w:t>
            </w:r>
            <w:r w:rsidR="00134739" w:rsidRPr="00E83E1A">
              <w:rPr>
                <w:bCs/>
              </w:rPr>
              <w:t>user</w:t>
            </w:r>
            <w:r w:rsidR="00363B3A" w:rsidRPr="00E83E1A">
              <w:rPr>
                <w:bCs/>
              </w:rPr>
              <w:t>"</w:t>
            </w:r>
            <w:r w:rsidR="00134739" w:rsidRPr="00E83E1A">
              <w:rPr>
                <w:bCs/>
              </w:rPr>
              <w:t>,</w:t>
            </w:r>
          </w:p>
          <w:p w:rsidR="00134739" w:rsidRPr="00E83E1A" w:rsidRDefault="00134739" w:rsidP="0013473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password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testuserpass890</w:t>
            </w:r>
            <w:r w:rsidR="00363B3A" w:rsidRPr="00E83E1A">
              <w:rPr>
                <w:bCs/>
              </w:rPr>
              <w:t>"</w:t>
            </w:r>
          </w:p>
          <w:p w:rsidR="00362728" w:rsidRPr="00E83E1A" w:rsidRDefault="00134739" w:rsidP="00134739">
            <w:pPr>
              <w:jc w:val="both"/>
              <w:rPr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F6793D" w:rsidRPr="00E83E1A" w:rsidTr="0012197C">
        <w:tc>
          <w:tcPr>
            <w:tcW w:w="1957" w:type="dxa"/>
          </w:tcPr>
          <w:p w:rsidR="00F6793D" w:rsidRPr="00E83E1A" w:rsidRDefault="00F6793D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Error response</w:t>
            </w:r>
          </w:p>
          <w:p w:rsidR="00F6793D" w:rsidRPr="00E83E1A" w:rsidRDefault="00F6793D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409 Conflict</w:t>
            </w:r>
          </w:p>
        </w:tc>
        <w:tc>
          <w:tcPr>
            <w:tcW w:w="8558" w:type="dxa"/>
          </w:tcPr>
          <w:p w:rsidR="00F6793D" w:rsidRPr="00E83E1A" w:rsidRDefault="00F6793D" w:rsidP="00F6793D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{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error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UserAlreadyExists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description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This username is already taken. Please retry your request with a different username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debug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""</w:t>
            </w:r>
            <w:r w:rsidRPr="00E83E1A">
              <w:rPr>
                <w:bCs/>
              </w:rPr>
              <w:t xml:space="preserve"> }</w:t>
            </w:r>
          </w:p>
        </w:tc>
      </w:tr>
      <w:tr w:rsidR="00F6793D" w:rsidRPr="00E83E1A" w:rsidTr="0012197C">
        <w:tc>
          <w:tcPr>
            <w:tcW w:w="1957" w:type="dxa"/>
          </w:tcPr>
          <w:p w:rsidR="00F6793D" w:rsidRPr="00E83E1A" w:rsidRDefault="00F6793D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Error response</w:t>
            </w:r>
          </w:p>
          <w:p w:rsidR="00F6793D" w:rsidRPr="00E83E1A" w:rsidRDefault="00F6793D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>401 Unauthorized</w:t>
            </w:r>
          </w:p>
        </w:tc>
        <w:tc>
          <w:tcPr>
            <w:tcW w:w="8558" w:type="dxa"/>
          </w:tcPr>
          <w:p w:rsidR="00F6793D" w:rsidRPr="00E83E1A" w:rsidRDefault="00F6793D" w:rsidP="00F6793D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{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error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description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 credentials. Please retry your request with correct 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debug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""</w:t>
            </w:r>
            <w:r w:rsidRPr="00E83E1A">
              <w:rPr>
                <w:bCs/>
              </w:rPr>
              <w:t xml:space="preserve"> }</w:t>
            </w:r>
          </w:p>
        </w:tc>
      </w:tr>
    </w:tbl>
    <w:p w:rsidR="00DA2819" w:rsidRPr="00E83E1A" w:rsidRDefault="0084312D" w:rsidP="0084312D">
      <w:pPr>
        <w:spacing w:before="120" w:line="240" w:lineRule="auto"/>
        <w:jc w:val="both"/>
      </w:pPr>
      <w:r w:rsidRPr="00E83E1A">
        <w:t xml:space="preserve">The request needs </w:t>
      </w:r>
      <w:r w:rsidR="00363B3A" w:rsidRPr="00E83E1A">
        <w:t>"</w:t>
      </w:r>
      <w:r w:rsidRPr="00E83E1A">
        <w:rPr>
          <w:b/>
        </w:rPr>
        <w:t>Basic</w:t>
      </w:r>
      <w:r w:rsidR="00363B3A" w:rsidRPr="00E83E1A">
        <w:t>"</w:t>
      </w:r>
      <w:r w:rsidRPr="00E83E1A">
        <w:t xml:space="preserve"> authentication. Use the Kinvey </w:t>
      </w:r>
      <w:r w:rsidR="007A72F1" w:rsidRPr="00E83E1A">
        <w:rPr>
          <w:b/>
        </w:rPr>
        <w:t>App Key</w:t>
      </w:r>
      <w:r w:rsidRPr="00E83E1A">
        <w:t xml:space="preserve"> and Kinvey </w:t>
      </w:r>
      <w:r w:rsidR="007A72F1" w:rsidRPr="00E83E1A">
        <w:rPr>
          <w:b/>
        </w:rPr>
        <w:t>App Secret</w:t>
      </w:r>
      <w:r w:rsidRPr="00E83E1A">
        <w:t xml:space="preserve"> as credentials.</w:t>
      </w:r>
    </w:p>
    <w:p w:rsidR="00DA2819" w:rsidRPr="00E83E1A" w:rsidRDefault="000015B3" w:rsidP="006B73BE">
      <w:pPr>
        <w:spacing w:before="120" w:line="240" w:lineRule="auto"/>
        <w:jc w:val="center"/>
      </w:pPr>
      <w:r w:rsidRPr="00E83E1A">
        <w:rPr>
          <w:noProof/>
        </w:rPr>
        <w:lastRenderedPageBreak/>
        <w:drawing>
          <wp:inline distT="0" distB="0" distL="0" distR="0" wp14:anchorId="1ACB570C" wp14:editId="05D71B24">
            <wp:extent cx="5601185" cy="4282811"/>
            <wp:effectExtent l="19050" t="19050" r="19050" b="228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2828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15B3" w:rsidRPr="00E83E1A" w:rsidRDefault="000015B3" w:rsidP="006B73BE">
      <w:pPr>
        <w:spacing w:before="120" w:line="240" w:lineRule="auto"/>
        <w:jc w:val="center"/>
      </w:pPr>
    </w:p>
    <w:p w:rsidR="002965AD" w:rsidRPr="00E83E1A" w:rsidRDefault="002965AD" w:rsidP="0012197C">
      <w:pPr>
        <w:pStyle w:val="Heading3"/>
      </w:pPr>
      <w:r w:rsidRPr="00E83E1A">
        <w:t xml:space="preserve">User </w:t>
      </w:r>
      <w:r w:rsidR="000E4B80" w:rsidRPr="00E83E1A">
        <w:t>Login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38"/>
        <w:gridCol w:w="8351"/>
      </w:tblGrid>
      <w:tr w:rsidR="00ED28A3" w:rsidRPr="00E83E1A" w:rsidTr="0012197C">
        <w:tc>
          <w:tcPr>
            <w:tcW w:w="10515" w:type="dxa"/>
            <w:gridSpan w:val="2"/>
          </w:tcPr>
          <w:p w:rsidR="00ED28A3" w:rsidRPr="00E83E1A" w:rsidRDefault="00ED28A3" w:rsidP="00AC650D">
            <w:pPr>
              <w:jc w:val="both"/>
              <w:rPr>
                <w:bCs/>
              </w:rPr>
            </w:pPr>
            <w:r w:rsidRPr="00E83E1A">
              <w:rPr>
                <w:b/>
                <w:bCs/>
              </w:rPr>
              <w:t>POST</w:t>
            </w:r>
            <w:r w:rsidRPr="00E83E1A">
              <w:rPr>
                <w:bCs/>
              </w:rPr>
              <w:t xml:space="preserve"> </w:t>
            </w:r>
            <w:hyperlink r:id="rId13" w:history="1">
              <w:r w:rsidR="00700BCC" w:rsidRPr="00E83E1A">
                <w:rPr>
                  <w:rStyle w:val="Hyperlink"/>
                </w:rPr>
                <w:t>https://baas.kinvey.com/user/</w:t>
              </w:r>
              <w:r w:rsidR="00700BCC" w:rsidRPr="00E83E1A">
                <w:rPr>
                  <w:rStyle w:val="Hyperlink"/>
                  <w:b/>
                  <w:i/>
                </w:rPr>
                <w:t>app_id</w:t>
              </w:r>
              <w:r w:rsidR="00700BCC" w:rsidRPr="00E83E1A">
                <w:rPr>
                  <w:rStyle w:val="Hyperlink"/>
                </w:rPr>
                <w:t>/login</w:t>
              </w:r>
            </w:hyperlink>
          </w:p>
        </w:tc>
      </w:tr>
      <w:tr w:rsidR="0042170D" w:rsidRPr="00E83E1A" w:rsidTr="0012197C">
        <w:tc>
          <w:tcPr>
            <w:tcW w:w="1957" w:type="dxa"/>
          </w:tcPr>
          <w:p w:rsidR="0042170D" w:rsidRPr="00E83E1A" w:rsidRDefault="0042170D" w:rsidP="0042170D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headers</w:t>
            </w:r>
          </w:p>
        </w:tc>
        <w:tc>
          <w:tcPr>
            <w:tcW w:w="8558" w:type="dxa"/>
          </w:tcPr>
          <w:p w:rsidR="0042170D" w:rsidRPr="00E83E1A" w:rsidRDefault="0042170D" w:rsidP="0042170D">
            <w:pPr>
              <w:jc w:val="both"/>
              <w:rPr>
                <w:bCs/>
              </w:rPr>
            </w:pPr>
            <w:r w:rsidRPr="00E83E1A">
              <w:rPr>
                <w:bCs/>
              </w:rPr>
              <w:t>Authorization: Basic base64(app_id:app_secret)</w:t>
            </w:r>
          </w:p>
          <w:p w:rsidR="0042170D" w:rsidRPr="00E83E1A" w:rsidRDefault="0042170D" w:rsidP="0042170D">
            <w:pPr>
              <w:jc w:val="both"/>
              <w:rPr>
                <w:bCs/>
              </w:rPr>
            </w:pPr>
            <w:r w:rsidRPr="00E83E1A">
              <w:rPr>
                <w:bCs/>
              </w:rPr>
              <w:t>Content-Type: application/json</w:t>
            </w:r>
          </w:p>
        </w:tc>
      </w:tr>
      <w:tr w:rsidR="0042170D" w:rsidRPr="00E83E1A" w:rsidTr="0012197C">
        <w:tc>
          <w:tcPr>
            <w:tcW w:w="1957" w:type="dxa"/>
          </w:tcPr>
          <w:p w:rsidR="0042170D" w:rsidRPr="00E83E1A" w:rsidRDefault="0042170D" w:rsidP="0042170D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body</w:t>
            </w:r>
          </w:p>
        </w:tc>
        <w:tc>
          <w:tcPr>
            <w:tcW w:w="8558" w:type="dxa"/>
          </w:tcPr>
          <w:p w:rsidR="004B5838" w:rsidRPr="00E83E1A" w:rsidRDefault="004B5838" w:rsidP="004B5838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4B5838" w:rsidRPr="00E83E1A" w:rsidRDefault="004B5838" w:rsidP="004B5838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username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="00D977C2" w:rsidRPr="00E83E1A">
              <w:rPr>
                <w:bCs/>
              </w:rPr>
              <w:t>test</w:t>
            </w:r>
            <w:r w:rsidRPr="00E83E1A">
              <w:rPr>
                <w:bCs/>
              </w:rPr>
              <w:t>user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,</w:t>
            </w:r>
          </w:p>
          <w:p w:rsidR="004B5838" w:rsidRPr="00E83E1A" w:rsidRDefault="004B5838" w:rsidP="004B5838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password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testuserpass890</w:t>
            </w:r>
            <w:r w:rsidR="00363B3A" w:rsidRPr="00E83E1A">
              <w:rPr>
                <w:bCs/>
              </w:rPr>
              <w:t>"</w:t>
            </w:r>
          </w:p>
          <w:p w:rsidR="0042170D" w:rsidRPr="00E83E1A" w:rsidRDefault="004B5838" w:rsidP="004B5838">
            <w:pPr>
              <w:jc w:val="both"/>
              <w:rPr>
                <w:b/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ED28A3" w:rsidRPr="00E83E1A" w:rsidTr="0012197C">
        <w:tc>
          <w:tcPr>
            <w:tcW w:w="1957" w:type="dxa"/>
          </w:tcPr>
          <w:p w:rsidR="00ED28A3" w:rsidRPr="00E83E1A" w:rsidRDefault="00ED28A3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Response</w:t>
            </w:r>
          </w:p>
          <w:p w:rsidR="00ED28A3" w:rsidRPr="00E83E1A" w:rsidRDefault="00ED28A3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200 OK</w:t>
            </w:r>
          </w:p>
        </w:tc>
        <w:tc>
          <w:tcPr>
            <w:tcW w:w="8558" w:type="dxa"/>
          </w:tcPr>
          <w:p w:rsidR="00ED28A3" w:rsidRPr="00E83E1A" w:rsidRDefault="00ED28A3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ED28A3" w:rsidRPr="00E83E1A" w:rsidRDefault="00ED28A3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_id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="00895007" w:rsidRPr="00E83E1A">
              <w:rPr>
                <w:bCs/>
              </w:rPr>
              <w:t>59930c78a743e20c7d3fca77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,</w:t>
            </w:r>
          </w:p>
          <w:p w:rsidR="00ED28A3" w:rsidRPr="00E83E1A" w:rsidRDefault="00ED28A3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username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="00895007" w:rsidRPr="00E83E1A">
              <w:rPr>
                <w:bCs/>
              </w:rPr>
              <w:t>testuser</w:t>
            </w:r>
            <w:r w:rsidR="00363B3A" w:rsidRPr="00E83E1A">
              <w:rPr>
                <w:bCs/>
              </w:rPr>
              <w:t>"</w:t>
            </w:r>
          </w:p>
          <w:p w:rsidR="00ED28A3" w:rsidRPr="00E83E1A" w:rsidRDefault="00ED28A3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_kmd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: {</w:t>
            </w:r>
          </w:p>
          <w:p w:rsidR="00ED28A3" w:rsidRPr="00E83E1A" w:rsidRDefault="00ED28A3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/>
                <w:bCs/>
              </w:rPr>
              <w:t>authtoken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/>
                <w:bCs/>
              </w:rPr>
              <w:t>8e6471bc-3712-4cfb-b92e-50e62a0c80….Duj5fHdM</w:t>
            </w:r>
            <w:r w:rsidR="0042170D" w:rsidRPr="00E83E1A">
              <w:rPr>
                <w:b/>
                <w:bCs/>
              </w:rPr>
              <w:t xml:space="preserve"> </w:t>
            </w:r>
            <w:r w:rsidRPr="00E83E1A">
              <w:rPr>
                <w:b/>
                <w:bCs/>
              </w:rPr>
              <w:t>/7XHIe6KdY=</w:t>
            </w:r>
            <w:r w:rsidR="00363B3A" w:rsidRPr="00E83E1A">
              <w:rPr>
                <w:bCs/>
              </w:rPr>
              <w:t>"</w:t>
            </w:r>
          </w:p>
          <w:p w:rsidR="00ED28A3" w:rsidRPr="00E83E1A" w:rsidRDefault="00ED28A3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…</w:t>
            </w:r>
          </w:p>
          <w:p w:rsidR="00ED28A3" w:rsidRPr="00E83E1A" w:rsidRDefault="00ED28A3" w:rsidP="00ED28A3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},</w:t>
            </w:r>
          </w:p>
          <w:p w:rsidR="00ED28A3" w:rsidRPr="00E83E1A" w:rsidRDefault="00ED28A3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…</w:t>
            </w:r>
          </w:p>
          <w:p w:rsidR="00ED28A3" w:rsidRPr="00E83E1A" w:rsidRDefault="00ED28A3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lastRenderedPageBreak/>
              <w:t>}</w:t>
            </w:r>
          </w:p>
        </w:tc>
      </w:tr>
      <w:tr w:rsidR="0042170D" w:rsidRPr="00E83E1A" w:rsidTr="0012197C">
        <w:tc>
          <w:tcPr>
            <w:tcW w:w="1957" w:type="dxa"/>
          </w:tcPr>
          <w:p w:rsidR="0042170D" w:rsidRPr="00E83E1A" w:rsidRDefault="0042170D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lastRenderedPageBreak/>
              <w:t>Error response</w:t>
            </w:r>
          </w:p>
          <w:p w:rsidR="0042170D" w:rsidRPr="00E83E1A" w:rsidRDefault="0042170D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401 Unauthorized</w:t>
            </w:r>
          </w:p>
        </w:tc>
        <w:tc>
          <w:tcPr>
            <w:tcW w:w="8558" w:type="dxa"/>
          </w:tcPr>
          <w:p w:rsidR="0042170D" w:rsidRPr="00E83E1A" w:rsidRDefault="0042170D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{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error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description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 credentials. Please retry your request with correct 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debug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""</w:t>
            </w:r>
            <w:r w:rsidRPr="00E83E1A">
              <w:rPr>
                <w:bCs/>
              </w:rPr>
              <w:t xml:space="preserve"> }</w:t>
            </w:r>
          </w:p>
        </w:tc>
      </w:tr>
    </w:tbl>
    <w:p w:rsidR="00FB501C" w:rsidRDefault="00B27FC0" w:rsidP="0012197C">
      <w:pPr>
        <w:spacing w:before="120" w:line="240" w:lineRule="auto"/>
        <w:jc w:val="both"/>
      </w:pPr>
      <w:r w:rsidRPr="00E83E1A">
        <w:t>Successful l</w:t>
      </w:r>
      <w:r w:rsidR="00FB501C" w:rsidRPr="00E83E1A">
        <w:t xml:space="preserve">ogin returns an </w:t>
      </w:r>
      <w:r w:rsidR="00363B3A" w:rsidRPr="00E83E1A">
        <w:t>"</w:t>
      </w:r>
      <w:r w:rsidR="00FB501C" w:rsidRPr="00E83E1A">
        <w:rPr>
          <w:b/>
        </w:rPr>
        <w:t>authtoken</w:t>
      </w:r>
      <w:r w:rsidR="00363B3A" w:rsidRPr="00E83E1A">
        <w:t>"</w:t>
      </w:r>
      <w:r w:rsidR="00FB501C" w:rsidRPr="00E83E1A">
        <w:t xml:space="preserve"> which is later used </w:t>
      </w:r>
      <w:r w:rsidRPr="00E83E1A">
        <w:t>to</w:t>
      </w:r>
      <w:r w:rsidR="00FB501C" w:rsidRPr="00E83E1A">
        <w:t xml:space="preserve"> authenticat</w:t>
      </w:r>
      <w:r w:rsidRPr="00E83E1A">
        <w:t xml:space="preserve">e </w:t>
      </w:r>
      <w:r w:rsidR="00FB501C" w:rsidRPr="00E83E1A">
        <w:t>the CRUD operations.</w:t>
      </w:r>
    </w:p>
    <w:p w:rsidR="00B5790E" w:rsidRPr="00E83E1A" w:rsidRDefault="00B5790E" w:rsidP="0012197C">
      <w:pPr>
        <w:spacing w:before="120" w:line="240" w:lineRule="auto"/>
        <w:jc w:val="both"/>
      </w:pPr>
    </w:p>
    <w:p w:rsidR="009C133F" w:rsidRPr="00E83E1A" w:rsidRDefault="002F145A" w:rsidP="0012197C">
      <w:pPr>
        <w:pStyle w:val="Heading3"/>
      </w:pPr>
      <w:r w:rsidRPr="00E83E1A">
        <w:t xml:space="preserve">User </w:t>
      </w:r>
      <w:r w:rsidR="009C133F" w:rsidRPr="00E83E1A">
        <w:t>Logout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49"/>
        <w:gridCol w:w="8340"/>
      </w:tblGrid>
      <w:tr w:rsidR="00BF1410" w:rsidRPr="00E83E1A" w:rsidTr="0012197C">
        <w:tc>
          <w:tcPr>
            <w:tcW w:w="10515" w:type="dxa"/>
            <w:gridSpan w:val="2"/>
          </w:tcPr>
          <w:p w:rsidR="00BF1410" w:rsidRPr="00E83E1A" w:rsidRDefault="00BF1410" w:rsidP="00AC650D">
            <w:pPr>
              <w:jc w:val="both"/>
              <w:rPr>
                <w:bCs/>
              </w:rPr>
            </w:pPr>
            <w:r w:rsidRPr="00E83E1A">
              <w:rPr>
                <w:b/>
                <w:bCs/>
              </w:rPr>
              <w:t>POST</w:t>
            </w:r>
            <w:r w:rsidRPr="00E83E1A">
              <w:rPr>
                <w:bCs/>
              </w:rPr>
              <w:t xml:space="preserve"> </w:t>
            </w:r>
            <w:hyperlink r:id="rId14" w:history="1">
              <w:r w:rsidR="00700BCC" w:rsidRPr="00E83E1A">
                <w:rPr>
                  <w:rStyle w:val="Hyperlink"/>
                </w:rPr>
                <w:t>https://baas.kinvey.com/user/</w:t>
              </w:r>
              <w:r w:rsidR="00700BCC" w:rsidRPr="00E83E1A">
                <w:rPr>
                  <w:rStyle w:val="Hyperlink"/>
                  <w:b/>
                  <w:i/>
                </w:rPr>
                <w:t>app_id</w:t>
              </w:r>
              <w:r w:rsidR="00700BCC" w:rsidRPr="00E83E1A">
                <w:rPr>
                  <w:rStyle w:val="Hyperlink"/>
                </w:rPr>
                <w:t>/_logout</w:t>
              </w:r>
            </w:hyperlink>
            <w:r w:rsidRPr="00E83E1A">
              <w:t xml:space="preserve"> </w:t>
            </w:r>
          </w:p>
        </w:tc>
      </w:tr>
      <w:tr w:rsidR="00BF1410" w:rsidRPr="00E83E1A" w:rsidTr="0012197C">
        <w:tc>
          <w:tcPr>
            <w:tcW w:w="1957" w:type="dxa"/>
          </w:tcPr>
          <w:p w:rsidR="00BF1410" w:rsidRPr="00E83E1A" w:rsidRDefault="0042170D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h</w:t>
            </w:r>
            <w:r w:rsidR="00BF1410" w:rsidRPr="00E83E1A">
              <w:rPr>
                <w:bCs/>
              </w:rPr>
              <w:t>eaders</w:t>
            </w:r>
          </w:p>
        </w:tc>
        <w:tc>
          <w:tcPr>
            <w:tcW w:w="8558" w:type="dxa"/>
          </w:tcPr>
          <w:p w:rsidR="00E50934" w:rsidRPr="00E83E1A" w:rsidRDefault="00BF1410" w:rsidP="00E50934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Authorization: Kinvey </w:t>
            </w:r>
            <w:r w:rsidRPr="00E83E1A">
              <w:rPr>
                <w:b/>
                <w:bCs/>
              </w:rPr>
              <w:t>authtoken</w:t>
            </w:r>
          </w:p>
        </w:tc>
      </w:tr>
      <w:tr w:rsidR="00BF1410" w:rsidRPr="00E83E1A" w:rsidTr="0012197C">
        <w:tc>
          <w:tcPr>
            <w:tcW w:w="1957" w:type="dxa"/>
          </w:tcPr>
          <w:p w:rsidR="00BF1410" w:rsidRPr="00E83E1A" w:rsidRDefault="00BF1410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Response</w:t>
            </w:r>
          </w:p>
          <w:p w:rsidR="00BF1410" w:rsidRPr="00E83E1A" w:rsidRDefault="00BF1410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204 No Content</w:t>
            </w:r>
          </w:p>
        </w:tc>
        <w:tc>
          <w:tcPr>
            <w:tcW w:w="8558" w:type="dxa"/>
          </w:tcPr>
          <w:p w:rsidR="00BF1410" w:rsidRPr="00E83E1A" w:rsidRDefault="00BF1410" w:rsidP="00AC650D">
            <w:pPr>
              <w:jc w:val="both"/>
              <w:rPr>
                <w:bCs/>
              </w:rPr>
            </w:pPr>
          </w:p>
        </w:tc>
      </w:tr>
      <w:tr w:rsidR="0042170D" w:rsidRPr="00E83E1A" w:rsidTr="0012197C">
        <w:tc>
          <w:tcPr>
            <w:tcW w:w="1957" w:type="dxa"/>
          </w:tcPr>
          <w:p w:rsidR="0042170D" w:rsidRPr="00E83E1A" w:rsidRDefault="0042170D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Error response</w:t>
            </w:r>
          </w:p>
          <w:p w:rsidR="0042170D" w:rsidRPr="00E83E1A" w:rsidRDefault="0042170D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>401 Unauthorized</w:t>
            </w:r>
          </w:p>
        </w:tc>
        <w:tc>
          <w:tcPr>
            <w:tcW w:w="8558" w:type="dxa"/>
          </w:tcPr>
          <w:p w:rsidR="0042170D" w:rsidRPr="00E83E1A" w:rsidRDefault="0042170D" w:rsidP="00AC650D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{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error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description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 credentials. Please retry your request with correct 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debug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""</w:t>
            </w:r>
            <w:r w:rsidRPr="00E83E1A">
              <w:rPr>
                <w:bCs/>
              </w:rPr>
              <w:t xml:space="preserve"> }</w:t>
            </w:r>
          </w:p>
        </w:tc>
      </w:tr>
    </w:tbl>
    <w:p w:rsidR="00FB501C" w:rsidRPr="00E83E1A" w:rsidRDefault="00FB501C" w:rsidP="0012197C">
      <w:pPr>
        <w:spacing w:before="120" w:line="240" w:lineRule="auto"/>
        <w:jc w:val="both"/>
      </w:pPr>
      <w:r w:rsidRPr="00E83E1A">
        <w:t xml:space="preserve">To logout, you need to provide the </w:t>
      </w:r>
      <w:r w:rsidR="00363B3A" w:rsidRPr="00E83E1A">
        <w:t>"</w:t>
      </w:r>
      <w:r w:rsidRPr="00E83E1A">
        <w:rPr>
          <w:b/>
        </w:rPr>
        <w:t>authtoken</w:t>
      </w:r>
      <w:r w:rsidR="00363B3A" w:rsidRPr="00E83E1A">
        <w:t>"</w:t>
      </w:r>
      <w:r w:rsidRPr="00E83E1A">
        <w:t xml:space="preserve"> given by login / register</w:t>
      </w:r>
      <w:r w:rsidR="008E0FD8" w:rsidRPr="00E83E1A">
        <w:t xml:space="preserve"> as </w:t>
      </w:r>
      <w:r w:rsidR="00363B3A" w:rsidRPr="00E83E1A">
        <w:t>"</w:t>
      </w:r>
      <w:r w:rsidR="008E0FD8" w:rsidRPr="00E83E1A">
        <w:rPr>
          <w:b/>
        </w:rPr>
        <w:t>Kinvey</w:t>
      </w:r>
      <w:r w:rsidR="00363B3A" w:rsidRPr="00E83E1A">
        <w:t>"</w:t>
      </w:r>
      <w:r w:rsidR="008E0FD8" w:rsidRPr="00E83E1A">
        <w:t xml:space="preserve"> authorization header</w:t>
      </w:r>
      <w:r w:rsidRPr="00E83E1A">
        <w:t>.</w:t>
      </w:r>
    </w:p>
    <w:p w:rsidR="005865E5" w:rsidRPr="00E83E1A" w:rsidRDefault="005865E5" w:rsidP="005865E5">
      <w:pPr>
        <w:pStyle w:val="Heading3"/>
      </w:pPr>
      <w:r w:rsidRPr="00E83E1A">
        <w:t xml:space="preserve">List all </w:t>
      </w:r>
      <w:r w:rsidR="00B81006" w:rsidRPr="00E83E1A">
        <w:t>Songs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10"/>
        <w:gridCol w:w="8379"/>
      </w:tblGrid>
      <w:tr w:rsidR="005865E5" w:rsidRPr="00E83E1A" w:rsidTr="006B73BE">
        <w:tc>
          <w:tcPr>
            <w:tcW w:w="10515" w:type="dxa"/>
            <w:gridSpan w:val="2"/>
          </w:tcPr>
          <w:p w:rsidR="005865E5" w:rsidRPr="00E83E1A" w:rsidRDefault="005865E5" w:rsidP="00B81006">
            <w:pPr>
              <w:jc w:val="both"/>
              <w:rPr>
                <w:bCs/>
              </w:rPr>
            </w:pPr>
            <w:r w:rsidRPr="00E83E1A">
              <w:rPr>
                <w:b/>
                <w:bCs/>
              </w:rPr>
              <w:t>GET</w:t>
            </w:r>
            <w:r w:rsidRPr="00E83E1A">
              <w:rPr>
                <w:bCs/>
              </w:rPr>
              <w:t xml:space="preserve"> </w:t>
            </w:r>
            <w:hyperlink r:id="rId15" w:history="1">
              <w:r w:rsidR="00B81006" w:rsidRPr="00E83E1A">
                <w:rPr>
                  <w:rStyle w:val="Hyperlink"/>
                </w:rPr>
                <w:t>https://baas.kinvey.com/appdata/</w:t>
              </w:r>
              <w:r w:rsidR="00B81006" w:rsidRPr="00E83E1A">
                <w:rPr>
                  <w:rStyle w:val="Hyperlink"/>
                  <w:b/>
                  <w:i/>
                </w:rPr>
                <w:t>app_id</w:t>
              </w:r>
              <w:r w:rsidR="00B81006" w:rsidRPr="00E83E1A">
                <w:rPr>
                  <w:rStyle w:val="Hyperlink"/>
                </w:rPr>
                <w:t>/songs</w:t>
              </w:r>
            </w:hyperlink>
            <w:r w:rsidR="00962ED2" w:rsidRPr="00E83E1A">
              <w:rPr>
                <w:rStyle w:val="Hyperlink"/>
              </w:rPr>
              <w:t>?query={}&amp;sort={}</w:t>
            </w:r>
          </w:p>
        </w:tc>
      </w:tr>
      <w:tr w:rsidR="005865E5" w:rsidRPr="00E83E1A" w:rsidTr="006B73BE">
        <w:tc>
          <w:tcPr>
            <w:tcW w:w="1957" w:type="dxa"/>
          </w:tcPr>
          <w:p w:rsidR="005865E5" w:rsidRPr="00E83E1A" w:rsidRDefault="005865E5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headers</w:t>
            </w:r>
          </w:p>
        </w:tc>
        <w:tc>
          <w:tcPr>
            <w:tcW w:w="8558" w:type="dxa"/>
          </w:tcPr>
          <w:p w:rsidR="005865E5" w:rsidRPr="00E83E1A" w:rsidRDefault="005865E5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Authorization: Kinvey authtoken</w:t>
            </w:r>
          </w:p>
        </w:tc>
      </w:tr>
      <w:tr w:rsidR="005865E5" w:rsidRPr="00E83E1A" w:rsidTr="006B73BE">
        <w:tc>
          <w:tcPr>
            <w:tcW w:w="1957" w:type="dxa"/>
          </w:tcPr>
          <w:p w:rsidR="005865E5" w:rsidRPr="00E83E1A" w:rsidRDefault="005865E5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Response</w:t>
            </w:r>
          </w:p>
          <w:p w:rsidR="005865E5" w:rsidRPr="00E83E1A" w:rsidRDefault="005865E5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200 OK</w:t>
            </w:r>
          </w:p>
        </w:tc>
        <w:tc>
          <w:tcPr>
            <w:tcW w:w="8558" w:type="dxa"/>
          </w:tcPr>
          <w:p w:rsidR="00B81006" w:rsidRPr="00E83E1A" w:rsidRDefault="00B81006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>[{</w:t>
            </w:r>
          </w:p>
          <w:p w:rsidR="00B81006" w:rsidRPr="00E83E1A" w:rsidRDefault="00B81006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"title":"Better",</w:t>
            </w:r>
          </w:p>
          <w:p w:rsidR="00B81006" w:rsidRPr="00E83E1A" w:rsidRDefault="00B81006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"artist":"Khalid",</w:t>
            </w:r>
          </w:p>
          <w:p w:rsidR="00B81006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</w:t>
            </w:r>
            <w:r w:rsidR="00B81006" w:rsidRPr="00E83E1A">
              <w:rPr>
                <w:bCs/>
              </w:rPr>
              <w:t>"imageURL":"https://i.ytimg.com/vi/KkOF8UiB7u8/maxresdefault.jpg",</w:t>
            </w:r>
          </w:p>
          <w:p w:rsidR="00B81006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</w:t>
            </w:r>
            <w:r w:rsidR="00B81006" w:rsidRPr="00E83E1A">
              <w:rPr>
                <w:bCs/>
              </w:rPr>
              <w:t>"likes":"0",</w:t>
            </w:r>
          </w:p>
          <w:p w:rsidR="00B81006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</w:t>
            </w:r>
            <w:r w:rsidR="00B81006" w:rsidRPr="00E83E1A">
              <w:rPr>
                <w:bCs/>
              </w:rPr>
              <w:t>"listened":"3",</w:t>
            </w:r>
          </w:p>
          <w:p w:rsidR="00B81006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</w:t>
            </w:r>
            <w:r w:rsidR="00B81006" w:rsidRPr="00E83E1A">
              <w:rPr>
                <w:bCs/>
              </w:rPr>
              <w:t>"_acl":</w:t>
            </w:r>
          </w:p>
          <w:p w:rsidR="008C50C0" w:rsidRPr="00E83E1A" w:rsidRDefault="00B81006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{</w:t>
            </w:r>
          </w:p>
          <w:p w:rsidR="008C50C0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</w:t>
            </w:r>
            <w:r w:rsidR="00B81006" w:rsidRPr="00E83E1A">
              <w:rPr>
                <w:bCs/>
              </w:rPr>
              <w:t>"creator":"5bfd4674682ae23931b4f91c"</w:t>
            </w:r>
          </w:p>
          <w:p w:rsidR="008C50C0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</w:t>
            </w:r>
            <w:r w:rsidR="00B81006" w:rsidRPr="00E83E1A">
              <w:rPr>
                <w:bCs/>
              </w:rPr>
              <w:t>},</w:t>
            </w:r>
          </w:p>
          <w:p w:rsidR="008C50C0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</w:t>
            </w:r>
            <w:r w:rsidR="00B81006" w:rsidRPr="00E83E1A">
              <w:rPr>
                <w:bCs/>
              </w:rPr>
              <w:t>"_kmd":</w:t>
            </w:r>
          </w:p>
          <w:p w:rsidR="008C50C0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</w:t>
            </w:r>
            <w:r w:rsidR="00B81006" w:rsidRPr="00E83E1A">
              <w:rPr>
                <w:bCs/>
              </w:rPr>
              <w:t>{</w:t>
            </w:r>
          </w:p>
          <w:p w:rsidR="008C50C0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</w:t>
            </w:r>
            <w:r w:rsidR="00B81006" w:rsidRPr="00E83E1A">
              <w:rPr>
                <w:bCs/>
              </w:rPr>
              <w:t>"lmt":"2018-11-28T15:25:24.521Z",</w:t>
            </w:r>
          </w:p>
          <w:p w:rsidR="008C50C0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</w:t>
            </w:r>
            <w:r w:rsidR="00B81006" w:rsidRPr="00E83E1A">
              <w:rPr>
                <w:bCs/>
              </w:rPr>
              <w:t>"ect":"2018-11-28T14:55:00.958Z"</w:t>
            </w:r>
          </w:p>
          <w:p w:rsidR="008C50C0" w:rsidRPr="00E83E1A" w:rsidRDefault="008C50C0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</w:t>
            </w:r>
            <w:r w:rsidR="00B81006" w:rsidRPr="00E83E1A">
              <w:rPr>
                <w:bCs/>
              </w:rPr>
              <w:t>}</w:t>
            </w:r>
          </w:p>
          <w:p w:rsidR="005865E5" w:rsidRPr="00E83E1A" w:rsidRDefault="00B81006" w:rsidP="005865E5">
            <w:pPr>
              <w:jc w:val="both"/>
              <w:rPr>
                <w:bCs/>
              </w:rPr>
            </w:pPr>
            <w:r w:rsidRPr="00E83E1A">
              <w:rPr>
                <w:bCs/>
              </w:rPr>
              <w:lastRenderedPageBreak/>
              <w:t>}</w:t>
            </w:r>
            <w:r w:rsidR="008C50C0" w:rsidRPr="00E83E1A">
              <w:rPr>
                <w:bCs/>
              </w:rPr>
              <w:t>, …</w:t>
            </w:r>
            <w:r w:rsidRPr="00E83E1A">
              <w:rPr>
                <w:bCs/>
              </w:rPr>
              <w:t>]</w:t>
            </w:r>
          </w:p>
        </w:tc>
      </w:tr>
      <w:tr w:rsidR="005865E5" w:rsidRPr="00E83E1A" w:rsidTr="006B73BE">
        <w:tc>
          <w:tcPr>
            <w:tcW w:w="1957" w:type="dxa"/>
          </w:tcPr>
          <w:p w:rsidR="005865E5" w:rsidRPr="00E83E1A" w:rsidRDefault="005865E5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lastRenderedPageBreak/>
              <w:t>Error response</w:t>
            </w:r>
          </w:p>
          <w:p w:rsidR="005865E5" w:rsidRPr="00E83E1A" w:rsidRDefault="005865E5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401 Unauthorized</w:t>
            </w:r>
          </w:p>
        </w:tc>
        <w:tc>
          <w:tcPr>
            <w:tcW w:w="8558" w:type="dxa"/>
          </w:tcPr>
          <w:p w:rsidR="005865E5" w:rsidRPr="00E83E1A" w:rsidRDefault="005865E5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{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error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description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 credentials. Please retry your request with correct 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debug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""</w:t>
            </w:r>
            <w:r w:rsidRPr="00E83E1A">
              <w:rPr>
                <w:bCs/>
              </w:rPr>
              <w:t xml:space="preserve"> }</w:t>
            </w:r>
          </w:p>
        </w:tc>
      </w:tr>
    </w:tbl>
    <w:p w:rsidR="005865E5" w:rsidRPr="00E83E1A" w:rsidRDefault="0065718D" w:rsidP="0065718D">
      <w:pPr>
        <w:pStyle w:val="Heading3"/>
      </w:pPr>
      <w:r w:rsidRPr="00E83E1A">
        <w:t xml:space="preserve">Create </w:t>
      </w:r>
      <w:r w:rsidR="00E765FB" w:rsidRPr="00E83E1A">
        <w:t>Song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25"/>
        <w:gridCol w:w="8364"/>
      </w:tblGrid>
      <w:tr w:rsidR="0073207B" w:rsidRPr="00E83E1A" w:rsidTr="006B73BE">
        <w:tc>
          <w:tcPr>
            <w:tcW w:w="10515" w:type="dxa"/>
            <w:gridSpan w:val="2"/>
          </w:tcPr>
          <w:p w:rsidR="0073207B" w:rsidRPr="00E83E1A" w:rsidRDefault="0073207B" w:rsidP="008C50C0">
            <w:pPr>
              <w:jc w:val="both"/>
              <w:rPr>
                <w:bCs/>
              </w:rPr>
            </w:pPr>
            <w:r w:rsidRPr="00E83E1A">
              <w:rPr>
                <w:b/>
                <w:bCs/>
              </w:rPr>
              <w:t>POST</w:t>
            </w:r>
            <w:r w:rsidRPr="00E83E1A">
              <w:rPr>
                <w:bCs/>
              </w:rPr>
              <w:t xml:space="preserve"> </w:t>
            </w:r>
            <w:hyperlink r:id="rId16" w:history="1">
              <w:r w:rsidR="009C7C72" w:rsidRPr="00E83E1A">
                <w:rPr>
                  <w:rStyle w:val="Hyperlink"/>
                </w:rPr>
                <w:t>https://baas.kinvey.com/appdata/</w:t>
              </w:r>
              <w:r w:rsidR="009C7C72" w:rsidRPr="00E83E1A">
                <w:rPr>
                  <w:rStyle w:val="Hyperlink"/>
                  <w:b/>
                  <w:i/>
                </w:rPr>
                <w:t>app_id</w:t>
              </w:r>
              <w:r w:rsidR="009C7C72" w:rsidRPr="00E83E1A">
                <w:rPr>
                  <w:rStyle w:val="Hyperlink"/>
                </w:rPr>
                <w:t>/songs</w:t>
              </w:r>
            </w:hyperlink>
          </w:p>
        </w:tc>
      </w:tr>
      <w:tr w:rsidR="0073207B" w:rsidRPr="00E83E1A" w:rsidTr="006B73BE">
        <w:tc>
          <w:tcPr>
            <w:tcW w:w="1957" w:type="dxa"/>
          </w:tcPr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headers</w:t>
            </w:r>
          </w:p>
        </w:tc>
        <w:tc>
          <w:tcPr>
            <w:tcW w:w="8558" w:type="dxa"/>
          </w:tcPr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Authorization: Kinvey authtoken</w:t>
            </w:r>
          </w:p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Content-Type: application/json</w:t>
            </w:r>
          </w:p>
        </w:tc>
      </w:tr>
      <w:tr w:rsidR="0073207B" w:rsidRPr="00E83E1A" w:rsidTr="006B73BE">
        <w:tc>
          <w:tcPr>
            <w:tcW w:w="1957" w:type="dxa"/>
          </w:tcPr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body</w:t>
            </w:r>
          </w:p>
        </w:tc>
        <w:tc>
          <w:tcPr>
            <w:tcW w:w="8558" w:type="dxa"/>
          </w:tcPr>
          <w:p w:rsidR="009C7C72" w:rsidRPr="00E83E1A" w:rsidRDefault="009C7C72" w:rsidP="009C7C72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9C7C72" w:rsidRPr="00E83E1A" w:rsidRDefault="009C7C72" w:rsidP="009C7C72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"title": "Better",</w:t>
            </w:r>
          </w:p>
          <w:p w:rsidR="009C7C72" w:rsidRPr="00E83E1A" w:rsidRDefault="009C7C72" w:rsidP="009C7C72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"artist": "Khalid",</w:t>
            </w:r>
          </w:p>
          <w:p w:rsidR="009C7C72" w:rsidRPr="00E83E1A" w:rsidRDefault="009C7C72" w:rsidP="009C7C72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"imageURL": "https://i.ytimg.com/vi/KkOF8UiB7u8/maxresdefault.jpg",</w:t>
            </w:r>
          </w:p>
          <w:p w:rsidR="009C7C72" w:rsidRPr="00E83E1A" w:rsidRDefault="009C7C72" w:rsidP="009C7C72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"likes": 0,</w:t>
            </w:r>
          </w:p>
          <w:p w:rsidR="009C7C72" w:rsidRPr="00E83E1A" w:rsidRDefault="009C7C72" w:rsidP="009C7C72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"listened": 0</w:t>
            </w:r>
          </w:p>
          <w:p w:rsidR="0073207B" w:rsidRPr="00E83E1A" w:rsidRDefault="009C7C72" w:rsidP="009C7C72">
            <w:pPr>
              <w:jc w:val="both"/>
              <w:rPr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73207B" w:rsidRPr="00E83E1A" w:rsidTr="006B73BE">
        <w:tc>
          <w:tcPr>
            <w:tcW w:w="1957" w:type="dxa"/>
          </w:tcPr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Response</w:t>
            </w:r>
          </w:p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201 Created</w:t>
            </w:r>
          </w:p>
        </w:tc>
        <w:tc>
          <w:tcPr>
            <w:tcW w:w="8558" w:type="dxa"/>
          </w:tcPr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"title": "Better",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"artist": "Khalid",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"imageURL": "https://i.ytimg.com/vi/KkOF8UiB7u8/maxresdefault.jpg",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"likes": 0,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"listened": 0,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"_acl": {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"creator": "5bfd4674682ae23931b4f91c"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},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"_kmd": {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"lmt": "2018-11-28T15:39:58.801Z",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"ect": "2018-11-28T15:39:58.801Z"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},</w:t>
            </w:r>
          </w:p>
          <w:p w:rsidR="00E765F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"_id": "5bfeb6ce682ae23931bf7d26"</w:t>
            </w:r>
          </w:p>
          <w:p w:rsidR="0073207B" w:rsidRPr="00E83E1A" w:rsidRDefault="00E765FB" w:rsidP="00E765FB">
            <w:pPr>
              <w:jc w:val="both"/>
              <w:rPr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73207B" w:rsidRPr="00E83E1A" w:rsidTr="006B73BE">
        <w:tc>
          <w:tcPr>
            <w:tcW w:w="1957" w:type="dxa"/>
          </w:tcPr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Error response</w:t>
            </w:r>
          </w:p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401 Unauthorized</w:t>
            </w:r>
          </w:p>
        </w:tc>
        <w:tc>
          <w:tcPr>
            <w:tcW w:w="8558" w:type="dxa"/>
          </w:tcPr>
          <w:p w:rsidR="0073207B" w:rsidRPr="00E83E1A" w:rsidRDefault="0073207B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{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error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description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 credentials. Please retry your request with correct 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debug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""</w:t>
            </w:r>
            <w:r w:rsidRPr="00E83E1A">
              <w:rPr>
                <w:bCs/>
              </w:rPr>
              <w:t xml:space="preserve"> }</w:t>
            </w:r>
          </w:p>
        </w:tc>
      </w:tr>
    </w:tbl>
    <w:p w:rsidR="00C82EAE" w:rsidRPr="00E83E1A" w:rsidRDefault="00C82EAE" w:rsidP="00C82EAE">
      <w:pPr>
        <w:pStyle w:val="Heading3"/>
      </w:pPr>
      <w:r w:rsidRPr="00E83E1A">
        <w:lastRenderedPageBreak/>
        <w:t>Like Song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25"/>
        <w:gridCol w:w="8364"/>
      </w:tblGrid>
      <w:tr w:rsidR="00C82EAE" w:rsidRPr="00E83E1A" w:rsidTr="008B65A9">
        <w:tc>
          <w:tcPr>
            <w:tcW w:w="10515" w:type="dxa"/>
            <w:gridSpan w:val="2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/>
                <w:bCs/>
              </w:rPr>
              <w:t>PUT</w:t>
            </w:r>
            <w:r w:rsidRPr="00E83E1A">
              <w:rPr>
                <w:bCs/>
              </w:rPr>
              <w:t xml:space="preserve"> </w:t>
            </w:r>
            <w:hyperlink r:id="rId17" w:history="1">
              <w:r w:rsidRPr="00E83E1A">
                <w:rPr>
                  <w:rStyle w:val="Hyperlink"/>
                </w:rPr>
                <w:t>https://baas.kinvey.com/appdata/</w:t>
              </w:r>
              <w:r w:rsidRPr="00E83E1A">
                <w:rPr>
                  <w:rStyle w:val="Hyperlink"/>
                  <w:b/>
                  <w:i/>
                </w:rPr>
                <w:t>app_id</w:t>
              </w:r>
              <w:r w:rsidRPr="00E83E1A">
                <w:rPr>
                  <w:rStyle w:val="Hyperlink"/>
                </w:rPr>
                <w:t>/songs/</w:t>
              </w:r>
              <w:r w:rsidRPr="00E83E1A">
                <w:rPr>
                  <w:rStyle w:val="Hyperlink"/>
                  <w:b/>
                  <w:i/>
                </w:rPr>
                <w:t>song_id</w:t>
              </w:r>
            </w:hyperlink>
          </w:p>
        </w:tc>
      </w:tr>
      <w:tr w:rsidR="00C82EAE" w:rsidRPr="00E83E1A" w:rsidTr="008B65A9">
        <w:tc>
          <w:tcPr>
            <w:tcW w:w="1957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headers</w:t>
            </w:r>
          </w:p>
        </w:tc>
        <w:tc>
          <w:tcPr>
            <w:tcW w:w="8558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Authorization: Kinvey authtoken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Content-Type: application/json</w:t>
            </w:r>
          </w:p>
        </w:tc>
      </w:tr>
      <w:tr w:rsidR="00C82EAE" w:rsidRPr="00E83E1A" w:rsidTr="008B65A9">
        <w:tc>
          <w:tcPr>
            <w:tcW w:w="1957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body</w:t>
            </w:r>
          </w:p>
        </w:tc>
        <w:tc>
          <w:tcPr>
            <w:tcW w:w="8558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"title": "Better",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"artist": "Khalid",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"imageURL": "https://i.ytimg.com/vi/KkOF8UiB7u8/maxresdefault.jpg",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"likes": 1,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"listened": 0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C82EAE" w:rsidRPr="00E83E1A" w:rsidTr="008B65A9">
        <w:tc>
          <w:tcPr>
            <w:tcW w:w="1957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Response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200 Ok</w:t>
            </w:r>
          </w:p>
        </w:tc>
        <w:tc>
          <w:tcPr>
            <w:tcW w:w="8558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"title": "Better",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"artist": "Khalid",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"imageURL": "https://i.ytimg.com/vi/KkOF8UiB7u8/maxresdefault.jpg",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"likes": 1,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"listened": 0,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"_id": "5bfeb6ce682ae23931bf7d26",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"_acl": {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"creator": "5bfd4674682ae23931b4f91c"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},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"_kmd": {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"lmt": "2018-11-28T15:45:13.760Z",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"ect": "2018-11-28T15:39:58.801Z"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}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C82EAE" w:rsidRPr="00E83E1A" w:rsidTr="008B65A9">
        <w:tc>
          <w:tcPr>
            <w:tcW w:w="1957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Error response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401 Unauthorized</w:t>
            </w:r>
          </w:p>
        </w:tc>
        <w:tc>
          <w:tcPr>
            <w:tcW w:w="8558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C82EAE" w:rsidRPr="00E83E1A" w:rsidRDefault="00C82EAE" w:rsidP="00C82EAE">
      <w:pPr>
        <w:pStyle w:val="Heading3"/>
      </w:pPr>
      <w:r w:rsidRPr="00E83E1A">
        <w:t>Listen Song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25"/>
        <w:gridCol w:w="8364"/>
      </w:tblGrid>
      <w:tr w:rsidR="00C82EAE" w:rsidRPr="00E83E1A" w:rsidTr="008B65A9">
        <w:tc>
          <w:tcPr>
            <w:tcW w:w="10515" w:type="dxa"/>
            <w:gridSpan w:val="2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/>
                <w:bCs/>
              </w:rPr>
              <w:t>PUT</w:t>
            </w:r>
            <w:r w:rsidRPr="00E83E1A">
              <w:rPr>
                <w:bCs/>
              </w:rPr>
              <w:t xml:space="preserve"> </w:t>
            </w:r>
            <w:hyperlink r:id="rId18" w:history="1">
              <w:r w:rsidRPr="00E83E1A">
                <w:rPr>
                  <w:rStyle w:val="Hyperlink"/>
                </w:rPr>
                <w:t>https://baas.kinvey.com/appdata/</w:t>
              </w:r>
              <w:r w:rsidRPr="00E83E1A">
                <w:rPr>
                  <w:rStyle w:val="Hyperlink"/>
                  <w:b/>
                  <w:i/>
                </w:rPr>
                <w:t>app_id</w:t>
              </w:r>
              <w:r w:rsidRPr="00E83E1A">
                <w:rPr>
                  <w:rStyle w:val="Hyperlink"/>
                </w:rPr>
                <w:t>/songs/</w:t>
              </w:r>
              <w:r w:rsidRPr="00E83E1A">
                <w:rPr>
                  <w:rStyle w:val="Hyperlink"/>
                  <w:b/>
                  <w:i/>
                </w:rPr>
                <w:t>song_id</w:t>
              </w:r>
            </w:hyperlink>
          </w:p>
        </w:tc>
      </w:tr>
      <w:tr w:rsidR="00C82EAE" w:rsidRPr="00E83E1A" w:rsidTr="008B65A9">
        <w:tc>
          <w:tcPr>
            <w:tcW w:w="1957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headers</w:t>
            </w:r>
          </w:p>
        </w:tc>
        <w:tc>
          <w:tcPr>
            <w:tcW w:w="8558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Authorization: Kinvey authtoken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Content-Type: application/json</w:t>
            </w:r>
          </w:p>
        </w:tc>
      </w:tr>
      <w:tr w:rsidR="00C82EAE" w:rsidRPr="00E83E1A" w:rsidTr="008B65A9">
        <w:tc>
          <w:tcPr>
            <w:tcW w:w="1957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lastRenderedPageBreak/>
              <w:t>Request body</w:t>
            </w:r>
          </w:p>
        </w:tc>
        <w:tc>
          <w:tcPr>
            <w:tcW w:w="8558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"title": "Better",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"artist": "Khalid",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"imageURL": "https://i.ytimg.com/vi/KkOF8UiB7u8/maxresdefault.jpg",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"likes": 1,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ab/>
              <w:t>"listened": 1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C82EAE" w:rsidRPr="00E83E1A" w:rsidTr="008B65A9">
        <w:tc>
          <w:tcPr>
            <w:tcW w:w="1957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Response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200 Ok</w:t>
            </w:r>
          </w:p>
        </w:tc>
        <w:tc>
          <w:tcPr>
            <w:tcW w:w="8558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{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"title": "Better",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"artist": "Khalid",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"imageURL": "https://i.ytimg.com/vi/KkOF8UiB7u8/maxresdefault.jpg",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"likes": 1,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"listened": 1,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"_id": "5bfeb6ce682ae23931bf7d26",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"_acl": {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"creator": "5bfd4674682ae23931b4f91c"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},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"_kmd": {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"lmt": "2018-11-28T15:45:13.760Z",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"ect": "2018-11-28T15:39:58.801Z"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}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}</w:t>
            </w:r>
          </w:p>
        </w:tc>
      </w:tr>
      <w:tr w:rsidR="00C82EAE" w:rsidRPr="00E83E1A" w:rsidTr="008B65A9">
        <w:tc>
          <w:tcPr>
            <w:tcW w:w="1957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Error response</w:t>
            </w:r>
          </w:p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401 Unauthorized</w:t>
            </w:r>
          </w:p>
        </w:tc>
        <w:tc>
          <w:tcPr>
            <w:tcW w:w="8558" w:type="dxa"/>
          </w:tcPr>
          <w:p w:rsidR="00C82EAE" w:rsidRPr="00E83E1A" w:rsidRDefault="00C82EAE" w:rsidP="008B65A9">
            <w:pPr>
              <w:jc w:val="both"/>
              <w:rPr>
                <w:bCs/>
              </w:rPr>
            </w:pPr>
            <w:r w:rsidRPr="00E83E1A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C82EAE" w:rsidRPr="00E83E1A" w:rsidRDefault="00C82EAE" w:rsidP="00C82EAE">
      <w:pPr>
        <w:pStyle w:val="Score"/>
        <w:jc w:val="left"/>
      </w:pPr>
    </w:p>
    <w:p w:rsidR="00A9515A" w:rsidRPr="00E83E1A" w:rsidRDefault="008726CE" w:rsidP="00D31FAE">
      <w:pPr>
        <w:pStyle w:val="Heading3"/>
      </w:pPr>
      <w:r w:rsidRPr="00E83E1A">
        <w:t>My</w:t>
      </w:r>
      <w:r w:rsidR="00D31FAE" w:rsidRPr="00E83E1A">
        <w:t xml:space="preserve"> </w:t>
      </w:r>
      <w:r w:rsidR="00C82EAE" w:rsidRPr="00E83E1A">
        <w:t>Songs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35"/>
        <w:gridCol w:w="8354"/>
      </w:tblGrid>
      <w:tr w:rsidR="00D31FAE" w:rsidRPr="00E83E1A" w:rsidTr="006B73BE">
        <w:tc>
          <w:tcPr>
            <w:tcW w:w="10515" w:type="dxa"/>
            <w:gridSpan w:val="2"/>
          </w:tcPr>
          <w:p w:rsidR="00D31FAE" w:rsidRPr="00E83E1A" w:rsidRDefault="00D31FAE" w:rsidP="00C82EAE">
            <w:pPr>
              <w:jc w:val="both"/>
              <w:rPr>
                <w:bCs/>
              </w:rPr>
            </w:pPr>
            <w:r w:rsidRPr="00E83E1A">
              <w:rPr>
                <w:b/>
                <w:bCs/>
              </w:rPr>
              <w:t>GET</w:t>
            </w:r>
            <w:r w:rsidR="004652CE" w:rsidRPr="00E83E1A">
              <w:rPr>
                <w:b/>
                <w:bCs/>
              </w:rPr>
              <w:t xml:space="preserve"> </w:t>
            </w:r>
            <w:hyperlink r:id="rId19" w:history="1">
              <w:r w:rsidR="00C82EAE" w:rsidRPr="00E83E1A">
                <w:rPr>
                  <w:rStyle w:val="Hyperlink"/>
                </w:rPr>
                <w:t>https://baas.kinvey.com/appdata/</w:t>
              </w:r>
              <w:r w:rsidR="00C82EAE" w:rsidRPr="00E83E1A">
                <w:rPr>
                  <w:rStyle w:val="Hyperlink"/>
                  <w:b/>
                  <w:i/>
                </w:rPr>
                <w:t>app_id</w:t>
              </w:r>
              <w:r w:rsidR="00C82EAE" w:rsidRPr="00E83E1A">
                <w:rPr>
                  <w:rStyle w:val="Hyperlink"/>
                </w:rPr>
                <w:t>/songs?query={"_acl.creator":"${</w:t>
              </w:r>
              <w:r w:rsidR="00C82EAE" w:rsidRPr="00E83E1A">
                <w:rPr>
                  <w:rStyle w:val="Hyperlink"/>
                  <w:b/>
                  <w:i/>
                </w:rPr>
                <w:t>user_id</w:t>
              </w:r>
              <w:r w:rsidR="00C82EAE" w:rsidRPr="00E83E1A">
                <w:rPr>
                  <w:rStyle w:val="Hyperlink"/>
                </w:rPr>
                <w:t>}"}</w:t>
              </w:r>
            </w:hyperlink>
          </w:p>
        </w:tc>
      </w:tr>
      <w:tr w:rsidR="00D31FAE" w:rsidRPr="00E83E1A" w:rsidTr="006B73BE">
        <w:tc>
          <w:tcPr>
            <w:tcW w:w="1957" w:type="dxa"/>
          </w:tcPr>
          <w:p w:rsidR="00D31FAE" w:rsidRPr="00E83E1A" w:rsidRDefault="00D31FAE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Request headers</w:t>
            </w:r>
          </w:p>
        </w:tc>
        <w:tc>
          <w:tcPr>
            <w:tcW w:w="8558" w:type="dxa"/>
          </w:tcPr>
          <w:p w:rsidR="00D31FAE" w:rsidRPr="00E83E1A" w:rsidRDefault="00D31FAE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Authorization: Kinvey authtoken</w:t>
            </w:r>
          </w:p>
        </w:tc>
      </w:tr>
      <w:tr w:rsidR="00D31FAE" w:rsidRPr="00E83E1A" w:rsidTr="006B73BE">
        <w:tc>
          <w:tcPr>
            <w:tcW w:w="1957" w:type="dxa"/>
          </w:tcPr>
          <w:p w:rsidR="00D31FAE" w:rsidRPr="00E83E1A" w:rsidRDefault="00D31FAE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Response</w:t>
            </w:r>
          </w:p>
          <w:p w:rsidR="00D31FAE" w:rsidRPr="00E83E1A" w:rsidRDefault="00D31FAE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200 OK</w:t>
            </w:r>
          </w:p>
        </w:tc>
        <w:tc>
          <w:tcPr>
            <w:tcW w:w="8558" w:type="dxa"/>
          </w:tcPr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>[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{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"_id": "5bfeb6ce682ae23931bf7d26",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"title": "Better",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"artist": "Khalid",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lastRenderedPageBreak/>
              <w:t xml:space="preserve">        "imageURL": "https://i.ytimg.com/vi/KkOF8UiB7u8/maxresdefault.jpg",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"likes": 2,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"_acl": {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    "creator": "5bfd4674682ae23931b4f91c"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},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"_kmd": {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    "lmt": "2018-11-28T16:10:15.621Z",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    "ect": "2018-11-28T15:39:58.801Z"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    }</w:t>
            </w:r>
          </w:p>
          <w:p w:rsidR="00C82E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    },…</w:t>
            </w:r>
          </w:p>
          <w:p w:rsidR="00D31FAE" w:rsidRPr="00E83E1A" w:rsidRDefault="00C82EAE" w:rsidP="00C82EAE">
            <w:pPr>
              <w:jc w:val="both"/>
              <w:rPr>
                <w:bCs/>
              </w:rPr>
            </w:pPr>
            <w:r w:rsidRPr="00E83E1A">
              <w:rPr>
                <w:bCs/>
              </w:rPr>
              <w:t>]</w:t>
            </w:r>
          </w:p>
        </w:tc>
      </w:tr>
      <w:tr w:rsidR="00D31FAE" w:rsidRPr="00E83E1A" w:rsidTr="006B73BE">
        <w:tc>
          <w:tcPr>
            <w:tcW w:w="1957" w:type="dxa"/>
          </w:tcPr>
          <w:p w:rsidR="00D31FAE" w:rsidRPr="00E83E1A" w:rsidRDefault="00D31FAE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lastRenderedPageBreak/>
              <w:t>Error response</w:t>
            </w:r>
          </w:p>
          <w:p w:rsidR="00D31FAE" w:rsidRPr="00E83E1A" w:rsidRDefault="00D31FAE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>401 Unauthorized</w:t>
            </w:r>
          </w:p>
        </w:tc>
        <w:tc>
          <w:tcPr>
            <w:tcW w:w="8558" w:type="dxa"/>
          </w:tcPr>
          <w:p w:rsidR="00D31FAE" w:rsidRPr="00E83E1A" w:rsidRDefault="00D31FAE" w:rsidP="006B73BE">
            <w:pPr>
              <w:jc w:val="both"/>
              <w:rPr>
                <w:bCs/>
              </w:rPr>
            </w:pPr>
            <w:r w:rsidRPr="00E83E1A">
              <w:rPr>
                <w:bCs/>
              </w:rPr>
              <w:t xml:space="preserve">{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error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description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Invalid credentials. Please retry your request with correct credentials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, 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>debug</w:t>
            </w:r>
            <w:r w:rsidR="00363B3A" w:rsidRPr="00E83E1A">
              <w:rPr>
                <w:bCs/>
              </w:rPr>
              <w:t>"</w:t>
            </w:r>
            <w:r w:rsidRPr="00E83E1A">
              <w:rPr>
                <w:bCs/>
              </w:rPr>
              <w:t xml:space="preserve">: </w:t>
            </w:r>
            <w:r w:rsidR="00363B3A" w:rsidRPr="00E83E1A">
              <w:rPr>
                <w:bCs/>
              </w:rPr>
              <w:t>""</w:t>
            </w:r>
            <w:r w:rsidRPr="00E83E1A">
              <w:rPr>
                <w:bCs/>
              </w:rPr>
              <w:t xml:space="preserve"> }</w:t>
            </w:r>
          </w:p>
        </w:tc>
      </w:tr>
    </w:tbl>
    <w:p w:rsidR="00105948" w:rsidRDefault="00105948" w:rsidP="00105948"/>
    <w:p w:rsidR="00B5790E" w:rsidRPr="00E83E1A" w:rsidRDefault="00B5790E" w:rsidP="00105948"/>
    <w:p w:rsidR="002965AD" w:rsidRPr="00E83E1A" w:rsidRDefault="00C82EAE" w:rsidP="005D7402">
      <w:pPr>
        <w:pStyle w:val="Heading2"/>
        <w:ind w:left="0" w:firstLine="0"/>
        <w:jc w:val="center"/>
      </w:pPr>
      <w:r w:rsidRPr="00E83E1A">
        <w:t>Spotify</w:t>
      </w:r>
      <w:r w:rsidR="008A68D5" w:rsidRPr="00E83E1A">
        <w:t xml:space="preserve"> </w:t>
      </w:r>
      <w:r w:rsidR="00484BC7" w:rsidRPr="00E83E1A">
        <w:t>–</w:t>
      </w:r>
      <w:r w:rsidR="008A68D5" w:rsidRPr="00E83E1A">
        <w:t xml:space="preserve"> </w:t>
      </w:r>
      <w:r w:rsidR="00803EB9" w:rsidRPr="00E83E1A">
        <w:t>HTML and CSS</w:t>
      </w:r>
    </w:p>
    <w:p w:rsidR="0012197C" w:rsidRPr="00E83E1A" w:rsidRDefault="00C344D6" w:rsidP="00C344D6">
      <w:r w:rsidRPr="00E83E1A">
        <w:t xml:space="preserve">You аre given the </w:t>
      </w:r>
      <w:r w:rsidR="002965AD" w:rsidRPr="00E83E1A">
        <w:t>Web design of the application</w:t>
      </w:r>
      <w:r w:rsidRPr="00E83E1A">
        <w:t xml:space="preserve"> as</w:t>
      </w:r>
      <w:r w:rsidR="002965AD" w:rsidRPr="00E83E1A">
        <w:t xml:space="preserve"> </w:t>
      </w:r>
      <w:r w:rsidR="002965AD" w:rsidRPr="00E83E1A">
        <w:rPr>
          <w:b/>
        </w:rPr>
        <w:t>HTML</w:t>
      </w:r>
      <w:r w:rsidR="002965AD" w:rsidRPr="00E83E1A">
        <w:t xml:space="preserve"> + </w:t>
      </w:r>
      <w:r w:rsidR="00803EB9" w:rsidRPr="00E83E1A">
        <w:rPr>
          <w:b/>
        </w:rPr>
        <w:t>CSS</w:t>
      </w:r>
      <w:r w:rsidR="00701D6D" w:rsidRPr="00E83E1A">
        <w:t xml:space="preserve"> files</w:t>
      </w:r>
      <w:r w:rsidR="00803EB9" w:rsidRPr="00E83E1A">
        <w:t>.</w:t>
      </w:r>
    </w:p>
    <w:p w:rsidR="0012197C" w:rsidRPr="00E83E1A" w:rsidRDefault="000044B8" w:rsidP="00645F6F">
      <w:pPr>
        <w:pStyle w:val="ListParagraph"/>
        <w:numPr>
          <w:ilvl w:val="0"/>
          <w:numId w:val="8"/>
        </w:numPr>
      </w:pPr>
      <w:r w:rsidRPr="00E83E1A">
        <w:t>Initially all views and forms are shown</w:t>
      </w:r>
      <w:r w:rsidR="003D043D" w:rsidRPr="00E83E1A">
        <w:t xml:space="preserve"> by the HTML</w:t>
      </w:r>
      <w:r w:rsidRPr="00E83E1A">
        <w:t xml:space="preserve">. Your application </w:t>
      </w:r>
      <w:r w:rsidR="00144B98" w:rsidRPr="00E83E1A">
        <w:t>may</w:t>
      </w:r>
      <w:r w:rsidRPr="00E83E1A">
        <w:t xml:space="preserve"> </w:t>
      </w:r>
      <w:r w:rsidRPr="00E83E1A">
        <w:rPr>
          <w:b/>
        </w:rPr>
        <w:t>hide</w:t>
      </w:r>
      <w:r w:rsidRPr="00E83E1A">
        <w:t xml:space="preserve"> </w:t>
      </w:r>
      <w:r w:rsidR="003D043D" w:rsidRPr="00E83E1A">
        <w:t xml:space="preserve">by CSS </w:t>
      </w:r>
      <w:r w:rsidRPr="00E83E1A">
        <w:t xml:space="preserve">(display: none) or </w:t>
      </w:r>
      <w:r w:rsidRPr="00E83E1A">
        <w:rPr>
          <w:b/>
        </w:rPr>
        <w:t>delete</w:t>
      </w:r>
      <w:r w:rsidRPr="00E83E1A">
        <w:t xml:space="preserve"> </w:t>
      </w:r>
      <w:r w:rsidR="003D043D" w:rsidRPr="00E83E1A">
        <w:t xml:space="preserve">from the DOM </w:t>
      </w:r>
      <w:r w:rsidR="0012197C" w:rsidRPr="00E83E1A">
        <w:t>all unneeded elements or just display the views it needs to display.</w:t>
      </w:r>
    </w:p>
    <w:p w:rsidR="002965AD" w:rsidRPr="00E83E1A" w:rsidRDefault="00C85283" w:rsidP="00645F6F">
      <w:pPr>
        <w:pStyle w:val="ListParagraph"/>
        <w:numPr>
          <w:ilvl w:val="0"/>
          <w:numId w:val="8"/>
        </w:numPr>
      </w:pPr>
      <w:r w:rsidRPr="00E83E1A">
        <w:t>You may render the views / forms / components with</w:t>
      </w:r>
      <w:r w:rsidR="00D34CD3" w:rsidRPr="00E83E1A">
        <w:t xml:space="preserve"> </w:t>
      </w:r>
      <w:r w:rsidR="00D34CD3" w:rsidRPr="00E83E1A">
        <w:rPr>
          <w:b/>
        </w:rPr>
        <w:t>jQuery</w:t>
      </w:r>
      <w:r w:rsidR="00D34CD3" w:rsidRPr="00E83E1A">
        <w:t xml:space="preserve"> or </w:t>
      </w:r>
      <w:r w:rsidR="006036E1" w:rsidRPr="00E83E1A">
        <w:rPr>
          <w:b/>
        </w:rPr>
        <w:t>Handlebars</w:t>
      </w:r>
      <w:r w:rsidR="00D34CD3" w:rsidRPr="00E83E1A">
        <w:t>.</w:t>
      </w:r>
    </w:p>
    <w:p w:rsidR="00984457" w:rsidRPr="00E83E1A" w:rsidRDefault="00984457" w:rsidP="00C344D6">
      <w:r w:rsidRPr="00E83E1A">
        <w:rPr>
          <w:b/>
        </w:rPr>
        <w:t>Important</w:t>
      </w:r>
      <w:r w:rsidRPr="00E83E1A">
        <w:t>: don’t change the element</w:t>
      </w:r>
      <w:r w:rsidR="00DD2131" w:rsidRPr="00E83E1A">
        <w:t>s’</w:t>
      </w:r>
      <w:r w:rsidRPr="00E83E1A">
        <w:t xml:space="preserve"> </w:t>
      </w:r>
      <w:r w:rsidRPr="00E83E1A">
        <w:rPr>
          <w:b/>
        </w:rPr>
        <w:t>class</w:t>
      </w:r>
      <w:r w:rsidR="00DD2131" w:rsidRPr="00E83E1A">
        <w:rPr>
          <w:b/>
        </w:rPr>
        <w:t xml:space="preserve"> name</w:t>
      </w:r>
      <w:r w:rsidR="00AF1850" w:rsidRPr="00E83E1A">
        <w:t xml:space="preserve"> and</w:t>
      </w:r>
      <w:r w:rsidRPr="00E83E1A">
        <w:t xml:space="preserve"> </w:t>
      </w:r>
      <w:r w:rsidR="00DD2131" w:rsidRPr="00E83E1A">
        <w:rPr>
          <w:b/>
        </w:rPr>
        <w:t>id</w:t>
      </w:r>
      <w:r w:rsidRPr="00E83E1A">
        <w:t>.</w:t>
      </w:r>
      <w:r w:rsidR="00AF1850" w:rsidRPr="00E83E1A">
        <w:t xml:space="preserve"> Don’t rename form fields / link names / ids.</w:t>
      </w:r>
      <w:r w:rsidR="00B81460" w:rsidRPr="00E83E1A">
        <w:t xml:space="preserve"> You are </w:t>
      </w:r>
      <w:r w:rsidR="00B81460" w:rsidRPr="00E83E1A">
        <w:rPr>
          <w:rStyle w:val="Strong"/>
        </w:rPr>
        <w:t>allowed</w:t>
      </w:r>
      <w:r w:rsidR="00B81460" w:rsidRPr="00E83E1A">
        <w:t xml:space="preserve"> to add </w:t>
      </w:r>
      <w:r w:rsidR="00B81460" w:rsidRPr="00E83E1A">
        <w:rPr>
          <w:rStyle w:val="Strong"/>
        </w:rPr>
        <w:t>data attributes</w:t>
      </w:r>
      <w:r w:rsidR="00B81460" w:rsidRPr="00E83E1A">
        <w:t xml:space="preserve"> to any elements. You may modify </w:t>
      </w:r>
      <w:r w:rsidR="00B81460" w:rsidRPr="00E83E1A">
        <w:rPr>
          <w:rStyle w:val="Strong"/>
        </w:rPr>
        <w:t>href attributes</w:t>
      </w:r>
      <w:r w:rsidR="00B81460" w:rsidRPr="00E83E1A">
        <w:t xml:space="preserve"> of links and add </w:t>
      </w:r>
      <w:r w:rsidR="00B81460" w:rsidRPr="00E83E1A">
        <w:rPr>
          <w:rStyle w:val="Strong"/>
        </w:rPr>
        <w:t>action/method attributes</w:t>
      </w:r>
      <w:r w:rsidR="00B81460" w:rsidRPr="00E83E1A">
        <w:t xml:space="preserve"> to forms, to allow the use of a routing library.</w:t>
      </w:r>
    </w:p>
    <w:p w:rsidR="002965AD" w:rsidRPr="00E83E1A" w:rsidRDefault="00C82EAE" w:rsidP="005D7402">
      <w:pPr>
        <w:pStyle w:val="Heading2"/>
        <w:ind w:left="0" w:firstLine="0"/>
        <w:jc w:val="center"/>
      </w:pPr>
      <w:r w:rsidRPr="00E83E1A">
        <w:t>Spotify</w:t>
      </w:r>
      <w:r w:rsidR="002965AD" w:rsidRPr="00E83E1A">
        <w:t xml:space="preserve"> Client-Side Web Application</w:t>
      </w:r>
    </w:p>
    <w:p w:rsidR="002965AD" w:rsidRPr="00E83E1A" w:rsidRDefault="002965AD" w:rsidP="00940291">
      <w:r w:rsidRPr="00E83E1A">
        <w:rPr>
          <w:b/>
        </w:rPr>
        <w:t>Design</w:t>
      </w:r>
      <w:r w:rsidRPr="00E83E1A">
        <w:t xml:space="preserve"> and </w:t>
      </w:r>
      <w:r w:rsidRPr="00E83E1A">
        <w:rPr>
          <w:b/>
        </w:rPr>
        <w:t>implement</w:t>
      </w:r>
      <w:r w:rsidRPr="00E83E1A">
        <w:t xml:space="preserve"> a client-side </w:t>
      </w:r>
      <w:r w:rsidR="0012197C" w:rsidRPr="00E83E1A">
        <w:t>front-end</w:t>
      </w:r>
      <w:r w:rsidRPr="00E83E1A">
        <w:t xml:space="preserve"> </w:t>
      </w:r>
      <w:r w:rsidR="00D87662" w:rsidRPr="00E83E1A">
        <w:t>app</w:t>
      </w:r>
      <w:r w:rsidR="0012197C" w:rsidRPr="00E83E1A">
        <w:t xml:space="preserve"> (SPA)</w:t>
      </w:r>
      <w:r w:rsidRPr="00E83E1A">
        <w:t xml:space="preserve"> for managing </w:t>
      </w:r>
      <w:r w:rsidR="00C82EAE" w:rsidRPr="00E83E1A">
        <w:rPr>
          <w:b/>
        </w:rPr>
        <w:t>songs</w:t>
      </w:r>
      <w:r w:rsidR="00AF1850" w:rsidRPr="00E83E1A">
        <w:t>. Implement</w:t>
      </w:r>
      <w:r w:rsidR="00D87662" w:rsidRPr="00E83E1A">
        <w:t xml:space="preserve"> the </w:t>
      </w:r>
      <w:r w:rsidR="00AF1850" w:rsidRPr="00E83E1A">
        <w:t>functionality</w:t>
      </w:r>
      <w:r w:rsidR="0012197C" w:rsidRPr="00E83E1A">
        <w:t xml:space="preserve"> described below</w:t>
      </w:r>
      <w:r w:rsidR="00AF1850" w:rsidRPr="00E83E1A">
        <w:t>.</w:t>
      </w:r>
    </w:p>
    <w:p w:rsidR="003E210F" w:rsidRPr="00E83E1A" w:rsidRDefault="003E210F" w:rsidP="003E210F">
      <w:pPr>
        <w:pStyle w:val="Heading3"/>
      </w:pPr>
      <w:r w:rsidRPr="00E83E1A">
        <w:t>Notifications</w:t>
      </w:r>
      <w:r w:rsidR="00D66B97">
        <w:t xml:space="preserve"> (5 pts)</w:t>
      </w:r>
    </w:p>
    <w:p w:rsidR="003E210F" w:rsidRPr="00E83E1A" w:rsidRDefault="003E210F" w:rsidP="003E210F">
      <w:pPr>
        <w:spacing w:before="120" w:line="240" w:lineRule="auto"/>
        <w:jc w:val="both"/>
      </w:pPr>
      <w:r w:rsidRPr="00E83E1A">
        <w:t>The application should notify the users about the result of their actions.</w:t>
      </w:r>
    </w:p>
    <w:p w:rsidR="003E210F" w:rsidRPr="00E83E1A" w:rsidRDefault="003E210F" w:rsidP="003E210F">
      <w:pPr>
        <w:pStyle w:val="ListParagraph"/>
        <w:numPr>
          <w:ilvl w:val="0"/>
          <w:numId w:val="16"/>
        </w:numPr>
        <w:spacing w:before="120" w:line="240" w:lineRule="auto"/>
        <w:jc w:val="both"/>
      </w:pPr>
      <w:r w:rsidRPr="00E83E1A">
        <w:t xml:space="preserve">In case of successful action an </w:t>
      </w:r>
      <w:r w:rsidRPr="00E83E1A">
        <w:rPr>
          <w:b/>
        </w:rPr>
        <w:t>informational (green) notification message</w:t>
      </w:r>
      <w:r w:rsidRPr="00E83E1A">
        <w:t xml:space="preserve"> should be shown, which disappears automatically after 3 seconds or manually when the user clicks it.</w:t>
      </w:r>
    </w:p>
    <w:p w:rsidR="003E210F" w:rsidRPr="00E83E1A" w:rsidRDefault="003E210F" w:rsidP="003E210F">
      <w:pPr>
        <w:spacing w:before="120" w:line="240" w:lineRule="auto"/>
        <w:jc w:val="center"/>
      </w:pPr>
      <w:r w:rsidRPr="00E83E1A">
        <w:rPr>
          <w:noProof/>
        </w:rPr>
        <w:drawing>
          <wp:inline distT="0" distB="0" distL="0" distR="0" wp14:anchorId="2838D4E6" wp14:editId="274C4476">
            <wp:extent cx="3851910" cy="2943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8615" cy="3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0F" w:rsidRPr="00E83E1A" w:rsidRDefault="003E210F" w:rsidP="003E210F">
      <w:pPr>
        <w:pStyle w:val="ListParagraph"/>
        <w:numPr>
          <w:ilvl w:val="0"/>
          <w:numId w:val="14"/>
        </w:numPr>
        <w:spacing w:before="120" w:line="240" w:lineRule="auto"/>
        <w:jc w:val="both"/>
      </w:pPr>
      <w:r w:rsidRPr="00E83E1A">
        <w:t xml:space="preserve">In case of </w:t>
      </w:r>
      <w:r w:rsidRPr="00E83E1A">
        <w:rPr>
          <w:b/>
        </w:rPr>
        <w:t>error</w:t>
      </w:r>
      <w:r w:rsidRPr="00E83E1A">
        <w:t xml:space="preserve">, an </w:t>
      </w:r>
      <w:r w:rsidRPr="00E83E1A">
        <w:rPr>
          <w:b/>
        </w:rPr>
        <w:t>error notification message</w:t>
      </w:r>
      <w:r w:rsidRPr="00E83E1A">
        <w:t xml:space="preserve"> (red) should be shown which disappears on user click.</w:t>
      </w:r>
    </w:p>
    <w:p w:rsidR="003E210F" w:rsidRPr="00E83E1A" w:rsidRDefault="003E210F" w:rsidP="003E210F">
      <w:pPr>
        <w:spacing w:before="120" w:line="240" w:lineRule="auto"/>
        <w:jc w:val="center"/>
      </w:pPr>
      <w:r w:rsidRPr="00E83E1A">
        <w:rPr>
          <w:noProof/>
        </w:rPr>
        <w:drawing>
          <wp:inline distT="0" distB="0" distL="0" distR="0" wp14:anchorId="33EB3298" wp14:editId="6100AEE2">
            <wp:extent cx="3852000" cy="284400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0F" w:rsidRPr="00E83E1A" w:rsidRDefault="003E210F" w:rsidP="003E210F">
      <w:pPr>
        <w:pStyle w:val="ListParagraph"/>
        <w:numPr>
          <w:ilvl w:val="0"/>
          <w:numId w:val="14"/>
        </w:numPr>
        <w:spacing w:before="120" w:line="240" w:lineRule="auto"/>
        <w:jc w:val="both"/>
      </w:pPr>
      <w:r w:rsidRPr="00E83E1A">
        <w:lastRenderedPageBreak/>
        <w:t xml:space="preserve">During the AJAX calls a </w:t>
      </w:r>
      <w:r w:rsidRPr="00E83E1A">
        <w:rPr>
          <w:b/>
        </w:rPr>
        <w:t>loading notification message (blue)</w:t>
      </w:r>
      <w:r w:rsidRPr="00E83E1A">
        <w:t xml:space="preserve"> should be shown. It should disappear automatically as soon as the AJAX call is completed.</w:t>
      </w:r>
    </w:p>
    <w:p w:rsidR="003E210F" w:rsidRDefault="003E210F" w:rsidP="003E210F">
      <w:pPr>
        <w:spacing w:before="120" w:line="240" w:lineRule="auto"/>
        <w:jc w:val="center"/>
      </w:pPr>
      <w:r w:rsidRPr="00E83E1A">
        <w:rPr>
          <w:noProof/>
        </w:rPr>
        <w:drawing>
          <wp:inline distT="0" distB="0" distL="0" distR="0" wp14:anchorId="724200BF" wp14:editId="692387C2">
            <wp:extent cx="3833813" cy="26891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6500" cy="2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97" w:rsidRPr="00D66B97" w:rsidRDefault="00D66B97" w:rsidP="00D66B97">
      <w:pPr>
        <w:pStyle w:val="ListParagraph"/>
        <w:numPr>
          <w:ilvl w:val="0"/>
          <w:numId w:val="41"/>
        </w:numPr>
        <w:spacing w:before="120" w:line="240" w:lineRule="auto"/>
        <w:rPr>
          <w:b/>
          <w:u w:val="single"/>
        </w:rPr>
      </w:pPr>
      <w:r w:rsidRPr="00D66B97">
        <w:rPr>
          <w:b/>
          <w:u w:val="single"/>
        </w:rPr>
        <w:t>NOTE: You get all 5 point if the notifications contain the right message</w:t>
      </w:r>
    </w:p>
    <w:p w:rsidR="003E210F" w:rsidRPr="00E83E1A" w:rsidRDefault="003E210F" w:rsidP="00940291"/>
    <w:p w:rsidR="00F625C3" w:rsidRPr="00E83E1A" w:rsidRDefault="000015B3" w:rsidP="005D7402">
      <w:pPr>
        <w:pStyle w:val="Heading3"/>
        <w:jc w:val="center"/>
      </w:pPr>
      <w:r w:rsidRPr="00E83E1A">
        <w:t>NavBar</w:t>
      </w:r>
      <w:r w:rsidR="0034653A" w:rsidRPr="00E83E1A">
        <w:t xml:space="preserve"> (5 pts)</w:t>
      </w:r>
    </w:p>
    <w:p w:rsidR="003F0355" w:rsidRPr="00E83E1A" w:rsidRDefault="00F625C3" w:rsidP="00F625C3">
      <w:r w:rsidRPr="00E83E1A">
        <w:t xml:space="preserve">Implement a </w:t>
      </w:r>
      <w:r w:rsidR="000015B3" w:rsidRPr="00E83E1A">
        <w:rPr>
          <w:b/>
        </w:rPr>
        <w:t>NavBar</w:t>
      </w:r>
      <w:r w:rsidRPr="00E83E1A">
        <w:t xml:space="preserve"> for the </w:t>
      </w:r>
      <w:r w:rsidR="003F0355" w:rsidRPr="00E83E1A">
        <w:t>app</w:t>
      </w:r>
      <w:r w:rsidR="00851A0F" w:rsidRPr="00E83E1A">
        <w:t>: navigation links should correctly change the current screen (view).</w:t>
      </w:r>
    </w:p>
    <w:p w:rsidR="002440DF" w:rsidRPr="00E83E1A" w:rsidRDefault="00F625C3" w:rsidP="002440DF">
      <w:pPr>
        <w:pStyle w:val="ListParagraph"/>
        <w:numPr>
          <w:ilvl w:val="0"/>
          <w:numId w:val="15"/>
        </w:numPr>
      </w:pPr>
      <w:r w:rsidRPr="00E83E1A">
        <w:t xml:space="preserve">Clicking on the </w:t>
      </w:r>
      <w:r w:rsidR="00144B98" w:rsidRPr="00E83E1A">
        <w:t xml:space="preserve">links in the </w:t>
      </w:r>
      <w:r w:rsidR="008A68D5" w:rsidRPr="00E83E1A">
        <w:rPr>
          <w:b/>
        </w:rPr>
        <w:t>NavBar</w:t>
      </w:r>
      <w:r w:rsidR="00144B98" w:rsidRPr="00E83E1A">
        <w:t xml:space="preserve"> should display the view behind the link</w:t>
      </w:r>
      <w:r w:rsidR="00851A0F" w:rsidRPr="00E83E1A">
        <w:t xml:space="preserve"> (views are sections in the HTML code)</w:t>
      </w:r>
      <w:r w:rsidR="00144B98" w:rsidRPr="00E83E1A">
        <w:t>.</w:t>
      </w:r>
    </w:p>
    <w:p w:rsidR="003F0355" w:rsidRPr="00E83E1A" w:rsidRDefault="003F0355" w:rsidP="00645F6F">
      <w:pPr>
        <w:pStyle w:val="ListParagraph"/>
        <w:numPr>
          <w:ilvl w:val="0"/>
          <w:numId w:val="15"/>
        </w:numPr>
      </w:pPr>
      <w:r w:rsidRPr="00E83E1A">
        <w:t xml:space="preserve">Your application may </w:t>
      </w:r>
      <w:r w:rsidRPr="00E83E1A">
        <w:rPr>
          <w:b/>
        </w:rPr>
        <w:t>hide</w:t>
      </w:r>
      <w:r w:rsidRPr="00E83E1A">
        <w:t xml:space="preserve"> by CSS (display: none) or </w:t>
      </w:r>
      <w:r w:rsidRPr="00E83E1A">
        <w:rPr>
          <w:b/>
        </w:rPr>
        <w:t>delete</w:t>
      </w:r>
      <w:r w:rsidRPr="00E83E1A">
        <w:t xml:space="preserve"> from the DOM all unneeded elements or just display the views it needs to display.</w:t>
      </w:r>
    </w:p>
    <w:p w:rsidR="00B34AAA" w:rsidRPr="00E83E1A" w:rsidRDefault="0060680F" w:rsidP="00645F6F">
      <w:pPr>
        <w:pStyle w:val="ListParagraph"/>
        <w:numPr>
          <w:ilvl w:val="0"/>
          <w:numId w:val="15"/>
        </w:numPr>
      </w:pPr>
      <w:r w:rsidRPr="00E83E1A">
        <w:t>The given „</w:t>
      </w:r>
      <w:r w:rsidR="00B5790E">
        <w:rPr>
          <w:b/>
        </w:rPr>
        <w:t>Home</w:t>
      </w:r>
      <w:r w:rsidR="00B34AAA" w:rsidRPr="00E83E1A">
        <w:rPr>
          <w:b/>
        </w:rPr>
        <w:t>,</w:t>
      </w:r>
      <w:r w:rsidR="006D2DB5" w:rsidRPr="00E83E1A">
        <w:t xml:space="preserve"> </w:t>
      </w:r>
      <w:r w:rsidR="00B5790E">
        <w:rPr>
          <w:b/>
        </w:rPr>
        <w:t>All Songs</w:t>
      </w:r>
      <w:r w:rsidR="008A68D5" w:rsidRPr="00E83E1A">
        <w:rPr>
          <w:b/>
        </w:rPr>
        <w:t xml:space="preserve">, </w:t>
      </w:r>
      <w:r w:rsidR="00B5790E">
        <w:rPr>
          <w:b/>
        </w:rPr>
        <w:t>My Songs</w:t>
      </w:r>
      <w:r w:rsidR="00B34AAA" w:rsidRPr="00E83E1A">
        <w:rPr>
          <w:b/>
        </w:rPr>
        <w:t>,</w:t>
      </w:r>
      <w:r w:rsidR="008A68D5" w:rsidRPr="00E83E1A">
        <w:rPr>
          <w:b/>
        </w:rPr>
        <w:t xml:space="preserve"> Welcome and logout</w:t>
      </w:r>
      <w:r w:rsidR="00363B3A" w:rsidRPr="00E83E1A">
        <w:t>"</w:t>
      </w:r>
      <w:r w:rsidRPr="00E83E1A">
        <w:t xml:space="preserve"> should be visible </w:t>
      </w:r>
      <w:r w:rsidRPr="00E83E1A">
        <w:rPr>
          <w:b/>
        </w:rPr>
        <w:t>only</w:t>
      </w:r>
      <w:r w:rsidRPr="00E83E1A">
        <w:t xml:space="preserve"> for logged in users. </w:t>
      </w:r>
    </w:p>
    <w:p w:rsidR="00B34AAA" w:rsidRPr="00E83E1A" w:rsidRDefault="003F45A2" w:rsidP="00B34AAA">
      <w:pPr>
        <w:pStyle w:val="ListParagraph"/>
      </w:pPr>
      <w:r w:rsidRPr="00E83E1A">
        <w:rPr>
          <w:noProof/>
        </w:rPr>
        <w:drawing>
          <wp:inline distT="0" distB="0" distL="0" distR="0" wp14:anchorId="131C1EBB" wp14:editId="38D3AC13">
            <wp:extent cx="5972810" cy="173355"/>
            <wp:effectExtent l="19050" t="19050" r="27940" b="17145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3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680F" w:rsidRPr="00E83E1A" w:rsidRDefault="0060680F" w:rsidP="00645F6F">
      <w:pPr>
        <w:pStyle w:val="ListParagraph"/>
        <w:numPr>
          <w:ilvl w:val="0"/>
          <w:numId w:val="15"/>
        </w:numPr>
      </w:pPr>
      <w:r w:rsidRPr="00E83E1A">
        <w:t xml:space="preserve">Anonymous users can </w:t>
      </w:r>
      <w:r w:rsidR="002753B3" w:rsidRPr="00E83E1A">
        <w:rPr>
          <w:b/>
        </w:rPr>
        <w:t>only</w:t>
      </w:r>
      <w:r w:rsidR="002753B3" w:rsidRPr="00E83E1A">
        <w:t xml:space="preserve"> </w:t>
      </w:r>
      <w:r w:rsidRPr="00E83E1A">
        <w:t xml:space="preserve">view the </w:t>
      </w:r>
      <w:r w:rsidR="00B34AAA" w:rsidRPr="00E83E1A">
        <w:rPr>
          <w:b/>
        </w:rPr>
        <w:t>login</w:t>
      </w:r>
      <w:r w:rsidR="008A68D5" w:rsidRPr="00E83E1A">
        <w:rPr>
          <w:b/>
        </w:rPr>
        <w:t xml:space="preserve"> and </w:t>
      </w:r>
      <w:r w:rsidR="00B34AAA" w:rsidRPr="00E83E1A">
        <w:rPr>
          <w:b/>
        </w:rPr>
        <w:t>register</w:t>
      </w:r>
      <w:r w:rsidRPr="00E83E1A">
        <w:t>.</w:t>
      </w:r>
      <w:r w:rsidR="008A68D5" w:rsidRPr="00E83E1A">
        <w:t xml:space="preserve"> </w:t>
      </w:r>
    </w:p>
    <w:p w:rsidR="00B5790E" w:rsidRPr="00E83E1A" w:rsidRDefault="003F45A2" w:rsidP="00F77980">
      <w:pPr>
        <w:pStyle w:val="ListParagraph"/>
      </w:pPr>
      <w:r w:rsidRPr="00E83E1A">
        <w:rPr>
          <w:noProof/>
        </w:rPr>
        <w:drawing>
          <wp:inline distT="0" distB="0" distL="0" distR="0" wp14:anchorId="2B7D1AF6" wp14:editId="798022D6">
            <wp:extent cx="5972810" cy="187325"/>
            <wp:effectExtent l="19050" t="19050" r="27940" b="2222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73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0DF" w:rsidRPr="00E83E1A" w:rsidRDefault="002440DF" w:rsidP="005D7402">
      <w:pPr>
        <w:pStyle w:val="Heading3"/>
        <w:jc w:val="center"/>
      </w:pPr>
      <w:r w:rsidRPr="00E83E1A">
        <w:t>Home Screen (10 pts)</w:t>
      </w:r>
    </w:p>
    <w:p w:rsidR="002440DF" w:rsidRPr="00E83E1A" w:rsidRDefault="002440DF" w:rsidP="002440DF">
      <w:r w:rsidRPr="00E83E1A">
        <w:t>The initial scree</w:t>
      </w:r>
      <w:r w:rsidR="00B34AAA" w:rsidRPr="00E83E1A">
        <w:t>n should display the</w:t>
      </w:r>
      <w:r w:rsidRPr="00E83E1A">
        <w:t xml:space="preserve"> register, login and the initial image + footer.</w:t>
      </w:r>
    </w:p>
    <w:p w:rsidR="002440DF" w:rsidRPr="00E83E1A" w:rsidRDefault="00EB1A23" w:rsidP="003F45A2">
      <w:pPr>
        <w:jc w:val="center"/>
      </w:pPr>
      <w:r>
        <w:rPr>
          <w:noProof/>
        </w:rPr>
        <w:drawing>
          <wp:inline distT="0" distB="0" distL="0" distR="0" wp14:anchorId="13D6E907" wp14:editId="2125C05A">
            <wp:extent cx="6626225" cy="3433445"/>
            <wp:effectExtent l="19050" t="19050" r="22225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33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1850" w:rsidRPr="00E83E1A" w:rsidRDefault="006652BC" w:rsidP="005D7402">
      <w:pPr>
        <w:pStyle w:val="Heading3"/>
        <w:jc w:val="center"/>
      </w:pPr>
      <w:r w:rsidRPr="00E83E1A">
        <w:t>Register User</w:t>
      </w:r>
      <w:r w:rsidR="0034653A" w:rsidRPr="00E83E1A">
        <w:t xml:space="preserve"> (10 pts)</w:t>
      </w:r>
    </w:p>
    <w:p w:rsidR="00AF1850" w:rsidRDefault="00AF1850" w:rsidP="00AF1850">
      <w:pPr>
        <w:spacing w:before="120" w:line="240" w:lineRule="auto"/>
        <w:jc w:val="both"/>
      </w:pPr>
      <w:r w:rsidRPr="00E83E1A">
        <w:t>B</w:t>
      </w:r>
      <w:r w:rsidR="002965AD" w:rsidRPr="00E83E1A">
        <w:t xml:space="preserve">y </w:t>
      </w:r>
      <w:r w:rsidR="0038470B" w:rsidRPr="00E83E1A">
        <w:t xml:space="preserve">given </w:t>
      </w:r>
      <w:r w:rsidR="002965AD" w:rsidRPr="00E83E1A">
        <w:rPr>
          <w:b/>
        </w:rPr>
        <w:t>username</w:t>
      </w:r>
      <w:r w:rsidR="005E7A42" w:rsidRPr="00E83E1A">
        <w:t xml:space="preserve"> and</w:t>
      </w:r>
      <w:r w:rsidR="002965AD" w:rsidRPr="00E83E1A">
        <w:t xml:space="preserve"> </w:t>
      </w:r>
      <w:r w:rsidR="002965AD" w:rsidRPr="00E83E1A">
        <w:rPr>
          <w:b/>
        </w:rPr>
        <w:t>password</w:t>
      </w:r>
      <w:r w:rsidR="006652BC" w:rsidRPr="00E83E1A">
        <w:rPr>
          <w:b/>
        </w:rPr>
        <w:t xml:space="preserve"> </w:t>
      </w:r>
      <w:r w:rsidR="002965AD" w:rsidRPr="00E83E1A">
        <w:t xml:space="preserve">the </w:t>
      </w:r>
      <w:r w:rsidR="005223D6" w:rsidRPr="00E83E1A">
        <w:t>app</w:t>
      </w:r>
      <w:r w:rsidR="002965AD" w:rsidRPr="00E83E1A">
        <w:t xml:space="preserve"> should register </w:t>
      </w:r>
      <w:r w:rsidR="00940291" w:rsidRPr="00E83E1A">
        <w:t xml:space="preserve">a </w:t>
      </w:r>
      <w:r w:rsidR="002965AD" w:rsidRPr="00E83E1A">
        <w:t>new user in the system.</w:t>
      </w:r>
    </w:p>
    <w:p w:rsidR="00C10E24" w:rsidRDefault="00C10E24" w:rsidP="00C10E24">
      <w:pPr>
        <w:pStyle w:val="ListParagraph"/>
        <w:numPr>
          <w:ilvl w:val="0"/>
          <w:numId w:val="41"/>
        </w:numPr>
        <w:spacing w:before="120" w:line="240" w:lineRule="auto"/>
      </w:pPr>
      <w:r>
        <w:t>You should make the following validations:</w:t>
      </w:r>
    </w:p>
    <w:p w:rsidR="00C10E24" w:rsidRDefault="00C10E24" w:rsidP="00C10E24">
      <w:pPr>
        <w:pStyle w:val="ListParagraph"/>
        <w:numPr>
          <w:ilvl w:val="1"/>
          <w:numId w:val="41"/>
        </w:numPr>
        <w:spacing w:before="120" w:line="240" w:lineRule="auto"/>
      </w:pPr>
      <w:r>
        <w:t xml:space="preserve">The </w:t>
      </w:r>
      <w:r w:rsidRPr="00C10E24">
        <w:rPr>
          <w:b/>
        </w:rPr>
        <w:t>username</w:t>
      </w:r>
      <w:r>
        <w:t xml:space="preserve"> should be </w:t>
      </w:r>
      <w:r w:rsidRPr="00C10E24">
        <w:rPr>
          <w:b/>
        </w:rPr>
        <w:t>at least 3 characters</w:t>
      </w:r>
      <w:r>
        <w:t xml:space="preserve"> long</w:t>
      </w:r>
    </w:p>
    <w:p w:rsidR="00C10E24" w:rsidRPr="00E83E1A" w:rsidRDefault="00C10E24" w:rsidP="00C10E24">
      <w:pPr>
        <w:pStyle w:val="ListParagraph"/>
        <w:numPr>
          <w:ilvl w:val="1"/>
          <w:numId w:val="41"/>
        </w:numPr>
        <w:spacing w:before="120" w:line="240" w:lineRule="auto"/>
      </w:pPr>
      <w:r>
        <w:t xml:space="preserve">The </w:t>
      </w:r>
      <w:r w:rsidRPr="00C10E24">
        <w:rPr>
          <w:b/>
        </w:rPr>
        <w:t xml:space="preserve">password </w:t>
      </w:r>
      <w:r>
        <w:t xml:space="preserve">should be </w:t>
      </w:r>
      <w:r w:rsidRPr="00C10E24">
        <w:rPr>
          <w:b/>
        </w:rPr>
        <w:t>at least 6 characters</w:t>
      </w:r>
      <w:r>
        <w:t xml:space="preserve"> long</w:t>
      </w:r>
    </w:p>
    <w:p w:rsidR="00AF1850" w:rsidRPr="00E83E1A" w:rsidRDefault="002965AD" w:rsidP="00645F6F">
      <w:pPr>
        <w:pStyle w:val="ListParagraph"/>
        <w:numPr>
          <w:ilvl w:val="0"/>
          <w:numId w:val="2"/>
        </w:numPr>
        <w:spacing w:before="120" w:line="240" w:lineRule="auto"/>
        <w:jc w:val="both"/>
      </w:pPr>
      <w:r w:rsidRPr="00E83E1A">
        <w:lastRenderedPageBreak/>
        <w:t xml:space="preserve">After </w:t>
      </w:r>
      <w:r w:rsidR="005223D6" w:rsidRPr="00E83E1A">
        <w:t xml:space="preserve">a </w:t>
      </w:r>
      <w:r w:rsidRPr="00E83E1A">
        <w:rPr>
          <w:b/>
        </w:rPr>
        <w:t xml:space="preserve">successful </w:t>
      </w:r>
      <w:r w:rsidR="005223D6" w:rsidRPr="00E83E1A">
        <w:rPr>
          <w:b/>
        </w:rPr>
        <w:t>registration</w:t>
      </w:r>
      <w:r w:rsidR="005223D6" w:rsidRPr="00E83E1A">
        <w:t>,</w:t>
      </w:r>
      <w:r w:rsidRPr="00E83E1A">
        <w:t xml:space="preserve"> a notification message</w:t>
      </w:r>
      <w:r w:rsidR="00345610" w:rsidRPr="00E83E1A">
        <w:t xml:space="preserve"> </w:t>
      </w:r>
      <w:r w:rsidR="00363B3A" w:rsidRPr="00E83E1A">
        <w:rPr>
          <w:rFonts w:ascii="Consolas" w:hAnsi="Consolas"/>
          <w:b/>
        </w:rPr>
        <w:t>"</w:t>
      </w:r>
      <w:r w:rsidR="00345610" w:rsidRPr="00E83E1A">
        <w:rPr>
          <w:rFonts w:ascii="Consolas" w:hAnsi="Consolas"/>
          <w:b/>
        </w:rPr>
        <w:t>User registration successful.</w:t>
      </w:r>
      <w:r w:rsidR="00363B3A" w:rsidRPr="00E83E1A">
        <w:rPr>
          <w:rFonts w:ascii="Consolas" w:hAnsi="Consolas"/>
          <w:b/>
        </w:rPr>
        <w:t>"</w:t>
      </w:r>
      <w:r w:rsidRPr="00E83E1A">
        <w:t xml:space="preserve"> should be displayed and</w:t>
      </w:r>
      <w:r w:rsidR="00054A53" w:rsidRPr="00E83E1A">
        <w:t xml:space="preserve"> the</w:t>
      </w:r>
      <w:r w:rsidRPr="00E83E1A">
        <w:t xml:space="preserve"> </w:t>
      </w:r>
      <w:r w:rsidR="005E7A42" w:rsidRPr="00E83E1A">
        <w:rPr>
          <w:b/>
        </w:rPr>
        <w:t>home page should be displayed again but with the right navbar</w:t>
      </w:r>
      <w:r w:rsidR="00AF1850" w:rsidRPr="00E83E1A">
        <w:t>.</w:t>
      </w:r>
    </w:p>
    <w:p w:rsidR="003A1766" w:rsidRPr="00E83E1A" w:rsidRDefault="003A1766" w:rsidP="003A1766">
      <w:pPr>
        <w:pStyle w:val="ListParagraph"/>
        <w:numPr>
          <w:ilvl w:val="0"/>
          <w:numId w:val="2"/>
        </w:numPr>
        <w:spacing w:before="120" w:line="240" w:lineRule="auto"/>
        <w:jc w:val="both"/>
      </w:pPr>
      <w:r w:rsidRPr="00E83E1A">
        <w:t xml:space="preserve">In case of </w:t>
      </w:r>
      <w:r w:rsidRPr="00E83E1A">
        <w:rPr>
          <w:b/>
        </w:rPr>
        <w:t xml:space="preserve">error </w:t>
      </w:r>
      <w:r w:rsidRPr="00E83E1A">
        <w:t>(</w:t>
      </w:r>
      <w:r w:rsidR="00EC4EB3" w:rsidRPr="00E83E1A">
        <w:t xml:space="preserve">eg. </w:t>
      </w:r>
      <w:r w:rsidRPr="00E83E1A">
        <w:t xml:space="preserve">invalid username/password), an appropriate error </w:t>
      </w:r>
      <w:r w:rsidRPr="00E83E1A">
        <w:rPr>
          <w:b/>
        </w:rPr>
        <w:t>message</w:t>
      </w:r>
      <w:r w:rsidRPr="00E83E1A">
        <w:t xml:space="preserve"> should be displayed and the user should be able to </w:t>
      </w:r>
      <w:r w:rsidRPr="00E83E1A">
        <w:rPr>
          <w:b/>
        </w:rPr>
        <w:t>try</w:t>
      </w:r>
      <w:r w:rsidRPr="00E83E1A">
        <w:t xml:space="preserve"> to register again.</w:t>
      </w:r>
    </w:p>
    <w:p w:rsidR="002440DF" w:rsidRPr="00E83E1A" w:rsidRDefault="007277B9" w:rsidP="002440DF">
      <w:pPr>
        <w:pStyle w:val="ListParagraph"/>
        <w:numPr>
          <w:ilvl w:val="0"/>
          <w:numId w:val="2"/>
        </w:numPr>
        <w:spacing w:before="120" w:line="240" w:lineRule="auto"/>
        <w:jc w:val="both"/>
      </w:pPr>
      <w:r w:rsidRPr="00E83E1A">
        <w:t xml:space="preserve">Keep the user session data in the browser’s </w:t>
      </w:r>
      <w:r w:rsidRPr="00E83E1A">
        <w:rPr>
          <w:b/>
        </w:rPr>
        <w:t>session storage</w:t>
      </w:r>
      <w:r w:rsidRPr="00E83E1A">
        <w:t>.</w:t>
      </w:r>
    </w:p>
    <w:p w:rsidR="003F45A2" w:rsidRPr="00E83E1A" w:rsidRDefault="003F45A2" w:rsidP="002440DF">
      <w:pPr>
        <w:pStyle w:val="ListParagraph"/>
        <w:numPr>
          <w:ilvl w:val="0"/>
          <w:numId w:val="2"/>
        </w:numPr>
        <w:spacing w:before="120" w:line="240" w:lineRule="auto"/>
        <w:jc w:val="both"/>
      </w:pPr>
      <w:r w:rsidRPr="00E83E1A">
        <w:t xml:space="preserve">You should be able to go from the </w:t>
      </w:r>
      <w:r w:rsidRPr="00E83E1A">
        <w:rPr>
          <w:rFonts w:ascii="Consolas" w:hAnsi="Consolas"/>
          <w:b/>
        </w:rPr>
        <w:t>"register"</w:t>
      </w:r>
      <w:r w:rsidRPr="00E83E1A">
        <w:t xml:space="preserve"> page to the </w:t>
      </w:r>
      <w:r w:rsidRPr="00E83E1A">
        <w:rPr>
          <w:rFonts w:ascii="Consolas" w:hAnsi="Consolas"/>
          <w:b/>
        </w:rPr>
        <w:t>"login"</w:t>
      </w:r>
      <w:r w:rsidRPr="00E83E1A">
        <w:t xml:space="preserve"> page</w:t>
      </w:r>
    </w:p>
    <w:p w:rsidR="0089125D" w:rsidRPr="00E83E1A" w:rsidRDefault="00EB1A23" w:rsidP="003F45A2">
      <w:pPr>
        <w:spacing w:before="120" w:line="240" w:lineRule="auto"/>
        <w:jc w:val="center"/>
      </w:pPr>
      <w:r>
        <w:rPr>
          <w:noProof/>
        </w:rPr>
        <w:drawing>
          <wp:inline distT="0" distB="0" distL="0" distR="0" wp14:anchorId="696A0ABF" wp14:editId="1AB39D94">
            <wp:extent cx="6103171" cy="2769968"/>
            <wp:effectExtent l="19050" t="19050" r="1206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3062" cy="27744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1850" w:rsidRPr="00E83E1A" w:rsidRDefault="00A021CA" w:rsidP="005D7402">
      <w:pPr>
        <w:pStyle w:val="Heading3"/>
        <w:jc w:val="center"/>
      </w:pPr>
      <w:r w:rsidRPr="00E83E1A">
        <w:t>Login User</w:t>
      </w:r>
      <w:r w:rsidR="0034653A" w:rsidRPr="00E83E1A">
        <w:t xml:space="preserve"> (5 pts)</w:t>
      </w:r>
    </w:p>
    <w:p w:rsidR="00AF1850" w:rsidRPr="00E83E1A" w:rsidRDefault="00AF1850" w:rsidP="00AF1850">
      <w:pPr>
        <w:spacing w:before="120" w:line="240" w:lineRule="auto"/>
        <w:jc w:val="both"/>
      </w:pPr>
      <w:r w:rsidRPr="00E83E1A">
        <w:t>B</w:t>
      </w:r>
      <w:r w:rsidR="002965AD" w:rsidRPr="00E83E1A">
        <w:t xml:space="preserve">y </w:t>
      </w:r>
      <w:r w:rsidRPr="00E83E1A">
        <w:t xml:space="preserve">given </w:t>
      </w:r>
      <w:r w:rsidR="002965AD" w:rsidRPr="00E83E1A">
        <w:rPr>
          <w:b/>
        </w:rPr>
        <w:t>username</w:t>
      </w:r>
      <w:r w:rsidR="002965AD" w:rsidRPr="00E83E1A">
        <w:t xml:space="preserve"> and </w:t>
      </w:r>
      <w:r w:rsidR="002965AD" w:rsidRPr="00E83E1A">
        <w:rPr>
          <w:b/>
        </w:rPr>
        <w:t>password</w:t>
      </w:r>
      <w:r w:rsidR="002965AD" w:rsidRPr="00E83E1A">
        <w:t xml:space="preserve"> the </w:t>
      </w:r>
      <w:r w:rsidR="005223D6" w:rsidRPr="00E83E1A">
        <w:t>app</w:t>
      </w:r>
      <w:r w:rsidR="002965AD" w:rsidRPr="00E83E1A">
        <w:t xml:space="preserve"> should be </w:t>
      </w:r>
      <w:r w:rsidRPr="00E83E1A">
        <w:t>able to login an existing user.</w:t>
      </w:r>
    </w:p>
    <w:p w:rsidR="00AF1850" w:rsidRPr="00E83E1A" w:rsidRDefault="00D535CF" w:rsidP="00645F6F">
      <w:pPr>
        <w:pStyle w:val="ListParagraph"/>
        <w:numPr>
          <w:ilvl w:val="0"/>
          <w:numId w:val="5"/>
        </w:numPr>
        <w:spacing w:before="120" w:line="240" w:lineRule="auto"/>
        <w:jc w:val="both"/>
      </w:pPr>
      <w:r w:rsidRPr="00E83E1A">
        <w:t xml:space="preserve">After a </w:t>
      </w:r>
      <w:r w:rsidRPr="00E83E1A">
        <w:rPr>
          <w:b/>
        </w:rPr>
        <w:t>successful login</w:t>
      </w:r>
      <w:r w:rsidRPr="00E83E1A">
        <w:t xml:space="preserve">, a notification message </w:t>
      </w:r>
      <w:r w:rsidR="00363B3A" w:rsidRPr="00E83E1A">
        <w:rPr>
          <w:rFonts w:ascii="Consolas" w:hAnsi="Consolas"/>
          <w:b/>
        </w:rPr>
        <w:t>"</w:t>
      </w:r>
      <w:r w:rsidR="00025961" w:rsidRPr="00E83E1A">
        <w:rPr>
          <w:rFonts w:ascii="Consolas" w:hAnsi="Consolas"/>
          <w:b/>
        </w:rPr>
        <w:t>Login successful.</w:t>
      </w:r>
      <w:r w:rsidR="00363B3A" w:rsidRPr="00E83E1A">
        <w:rPr>
          <w:rFonts w:ascii="Consolas" w:hAnsi="Consolas"/>
          <w:b/>
        </w:rPr>
        <w:t>"</w:t>
      </w:r>
      <w:r w:rsidR="00025961" w:rsidRPr="00E83E1A">
        <w:t xml:space="preserve"> </w:t>
      </w:r>
      <w:r w:rsidRPr="00E83E1A">
        <w:t>should be displayed and the user h</w:t>
      </w:r>
      <w:r w:rsidR="00AF1850" w:rsidRPr="00E83E1A">
        <w:t>ome screen should be displayed.</w:t>
      </w:r>
    </w:p>
    <w:p w:rsidR="00AF1850" w:rsidRPr="00E83E1A" w:rsidRDefault="00D535CF" w:rsidP="005E7A42">
      <w:pPr>
        <w:pStyle w:val="ListParagraph"/>
        <w:numPr>
          <w:ilvl w:val="0"/>
          <w:numId w:val="5"/>
        </w:numPr>
        <w:spacing w:before="120" w:line="240" w:lineRule="auto"/>
        <w:jc w:val="both"/>
      </w:pPr>
      <w:r w:rsidRPr="00E83E1A">
        <w:t xml:space="preserve">In case of </w:t>
      </w:r>
      <w:r w:rsidRPr="00E83E1A">
        <w:rPr>
          <w:b/>
        </w:rPr>
        <w:t>error</w:t>
      </w:r>
      <w:r w:rsidRPr="00E83E1A">
        <w:t xml:space="preserve">, an appropriate error message should be displayed and the user should be able to </w:t>
      </w:r>
      <w:r w:rsidR="00AF1850" w:rsidRPr="00E83E1A">
        <w:t xml:space="preserve">fill the </w:t>
      </w:r>
      <w:r w:rsidRPr="00E83E1A">
        <w:t xml:space="preserve">login </w:t>
      </w:r>
      <w:r w:rsidR="00AF1850" w:rsidRPr="00E83E1A">
        <w:t xml:space="preserve">form </w:t>
      </w:r>
      <w:r w:rsidRPr="00E83E1A">
        <w:t>again.</w:t>
      </w:r>
    </w:p>
    <w:p w:rsidR="007277B9" w:rsidRPr="00E83E1A" w:rsidRDefault="007277B9" w:rsidP="00645F6F">
      <w:pPr>
        <w:pStyle w:val="ListParagraph"/>
        <w:numPr>
          <w:ilvl w:val="0"/>
          <w:numId w:val="5"/>
        </w:numPr>
        <w:spacing w:before="120" w:line="240" w:lineRule="auto"/>
        <w:jc w:val="both"/>
      </w:pPr>
      <w:r w:rsidRPr="00E83E1A">
        <w:t xml:space="preserve">Keep the user session data in the browser’s </w:t>
      </w:r>
      <w:r w:rsidRPr="00E83E1A">
        <w:rPr>
          <w:b/>
        </w:rPr>
        <w:t>session storage</w:t>
      </w:r>
      <w:r w:rsidRPr="00E83E1A">
        <w:t>.</w:t>
      </w:r>
    </w:p>
    <w:p w:rsidR="00DC400D" w:rsidRPr="00E83E1A" w:rsidRDefault="00DC400D" w:rsidP="00645F6F">
      <w:pPr>
        <w:pStyle w:val="ListParagraph"/>
        <w:numPr>
          <w:ilvl w:val="0"/>
          <w:numId w:val="5"/>
        </w:numPr>
        <w:spacing w:before="120" w:line="240" w:lineRule="auto"/>
        <w:jc w:val="both"/>
      </w:pPr>
      <w:r w:rsidRPr="00E83E1A">
        <w:t xml:space="preserve">Clear </w:t>
      </w:r>
      <w:r w:rsidRPr="00E83E1A">
        <w:rPr>
          <w:b/>
        </w:rPr>
        <w:t>all</w:t>
      </w:r>
      <w:r w:rsidRPr="00E83E1A">
        <w:t xml:space="preserve"> input fields after </w:t>
      </w:r>
      <w:r w:rsidRPr="00E83E1A">
        <w:rPr>
          <w:b/>
        </w:rPr>
        <w:t>successful</w:t>
      </w:r>
      <w:r w:rsidRPr="00E83E1A">
        <w:t xml:space="preserve"> login.</w:t>
      </w:r>
    </w:p>
    <w:p w:rsidR="003F45A2" w:rsidRPr="00E83E1A" w:rsidRDefault="003F45A2" w:rsidP="00645F6F">
      <w:pPr>
        <w:pStyle w:val="ListParagraph"/>
        <w:numPr>
          <w:ilvl w:val="0"/>
          <w:numId w:val="5"/>
        </w:numPr>
        <w:spacing w:before="120" w:line="240" w:lineRule="auto"/>
        <w:jc w:val="both"/>
      </w:pPr>
      <w:r w:rsidRPr="00E83E1A">
        <w:t xml:space="preserve">You should be able to go from the </w:t>
      </w:r>
      <w:r w:rsidRPr="00E83E1A">
        <w:rPr>
          <w:rFonts w:ascii="Consolas" w:hAnsi="Consolas"/>
          <w:b/>
        </w:rPr>
        <w:t>"login"</w:t>
      </w:r>
      <w:r w:rsidRPr="00E83E1A">
        <w:t xml:space="preserve"> to the </w:t>
      </w:r>
      <w:r w:rsidRPr="00E83E1A">
        <w:rPr>
          <w:rFonts w:ascii="Consolas" w:hAnsi="Consolas"/>
          <w:b/>
        </w:rPr>
        <w:t>"register"</w:t>
      </w:r>
      <w:r w:rsidRPr="00E83E1A">
        <w:t xml:space="preserve"> page</w:t>
      </w:r>
    </w:p>
    <w:p w:rsidR="002E3FFD" w:rsidRPr="00E83E1A" w:rsidRDefault="00EB1A23" w:rsidP="005E7A42">
      <w:pPr>
        <w:jc w:val="center"/>
      </w:pPr>
      <w:r>
        <w:rPr>
          <w:noProof/>
        </w:rPr>
        <w:drawing>
          <wp:inline distT="0" distB="0" distL="0" distR="0" wp14:anchorId="1D173C86" wp14:editId="0C48D92E">
            <wp:extent cx="6179244" cy="2795612"/>
            <wp:effectExtent l="19050" t="19050" r="12065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0441" cy="2800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25C3" w:rsidRPr="00E83E1A" w:rsidRDefault="00F625C3" w:rsidP="005D7402">
      <w:pPr>
        <w:pStyle w:val="Heading3"/>
        <w:jc w:val="center"/>
      </w:pPr>
      <w:r w:rsidRPr="00E83E1A">
        <w:lastRenderedPageBreak/>
        <w:t>Logout</w:t>
      </w:r>
      <w:r w:rsidR="0034653A" w:rsidRPr="00E83E1A">
        <w:t xml:space="preserve"> (5 pts)</w:t>
      </w:r>
    </w:p>
    <w:p w:rsidR="00C10E24" w:rsidRPr="00E83E1A" w:rsidRDefault="00F625C3" w:rsidP="00F625C3">
      <w:pPr>
        <w:spacing w:before="120" w:line="240" w:lineRule="auto"/>
        <w:jc w:val="both"/>
      </w:pPr>
      <w:r w:rsidRPr="00E83E1A">
        <w:t xml:space="preserve">Successfully logged in user should be able to </w:t>
      </w:r>
      <w:r w:rsidRPr="00E83E1A">
        <w:rPr>
          <w:b/>
        </w:rPr>
        <w:t>logout</w:t>
      </w:r>
      <w:r w:rsidRPr="00E83E1A">
        <w:t xml:space="preserve"> from the app.</w:t>
      </w:r>
    </w:p>
    <w:p w:rsidR="00F625C3" w:rsidRPr="00E83E1A" w:rsidRDefault="00F625C3" w:rsidP="00645F6F">
      <w:pPr>
        <w:pStyle w:val="ListParagraph"/>
        <w:numPr>
          <w:ilvl w:val="0"/>
          <w:numId w:val="13"/>
        </w:numPr>
        <w:spacing w:before="120" w:line="240" w:lineRule="auto"/>
        <w:jc w:val="both"/>
      </w:pPr>
      <w:r w:rsidRPr="00E83E1A">
        <w:t xml:space="preserve">After a </w:t>
      </w:r>
      <w:r w:rsidRPr="00E83E1A">
        <w:rPr>
          <w:b/>
        </w:rPr>
        <w:t>successful</w:t>
      </w:r>
      <w:r w:rsidRPr="00E83E1A">
        <w:t xml:space="preserve"> logout, a </w:t>
      </w:r>
      <w:r w:rsidRPr="00E83E1A">
        <w:rPr>
          <w:b/>
        </w:rPr>
        <w:t>notification</w:t>
      </w:r>
      <w:r w:rsidRPr="00E83E1A">
        <w:t xml:space="preserve"> message </w:t>
      </w:r>
      <w:r w:rsidR="00363B3A" w:rsidRPr="00E83E1A"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Logout successful</w:t>
      </w:r>
      <w:r w:rsidR="00CA390B" w:rsidRPr="00E83E1A">
        <w:rPr>
          <w:rFonts w:ascii="Consolas" w:hAnsi="Consolas"/>
          <w:b/>
        </w:rPr>
        <w:t>.</w:t>
      </w:r>
      <w:r w:rsidR="00363B3A" w:rsidRPr="00E83E1A">
        <w:rPr>
          <w:rFonts w:ascii="Consolas" w:hAnsi="Consolas"/>
          <w:b/>
        </w:rPr>
        <w:t>"</w:t>
      </w:r>
      <w:r w:rsidRPr="00E83E1A">
        <w:t xml:space="preserve"> should be displayed</w:t>
      </w:r>
      <w:r w:rsidR="000B60E4" w:rsidRPr="00E83E1A">
        <w:t>.</w:t>
      </w:r>
    </w:p>
    <w:p w:rsidR="00F625C3" w:rsidRPr="00E83E1A" w:rsidRDefault="00F625C3" w:rsidP="00645F6F">
      <w:pPr>
        <w:pStyle w:val="ListParagraph"/>
        <w:numPr>
          <w:ilvl w:val="0"/>
          <w:numId w:val="13"/>
        </w:numPr>
        <w:spacing w:before="120" w:line="240" w:lineRule="auto"/>
        <w:jc w:val="both"/>
      </w:pPr>
      <w:r w:rsidRPr="00E83E1A">
        <w:t xml:space="preserve">After successful logout, the </w:t>
      </w:r>
      <w:r w:rsidR="00D7180B" w:rsidRPr="00E83E1A">
        <w:rPr>
          <w:b/>
        </w:rPr>
        <w:t>Sign</w:t>
      </w:r>
      <w:r w:rsidR="00AA4957" w:rsidRPr="00E83E1A">
        <w:rPr>
          <w:b/>
        </w:rPr>
        <w:t xml:space="preserve"> </w:t>
      </w:r>
      <w:r w:rsidR="00D7180B" w:rsidRPr="00E83E1A">
        <w:rPr>
          <w:b/>
        </w:rPr>
        <w:t>In</w:t>
      </w:r>
      <w:r w:rsidRPr="00E83E1A">
        <w:rPr>
          <w:b/>
        </w:rPr>
        <w:t xml:space="preserve"> screen</w:t>
      </w:r>
      <w:r w:rsidRPr="00E83E1A">
        <w:t xml:space="preserve"> should be shown.</w:t>
      </w:r>
    </w:p>
    <w:p w:rsidR="00F625C3" w:rsidRPr="00E83E1A" w:rsidRDefault="00F625C3" w:rsidP="00645F6F">
      <w:pPr>
        <w:pStyle w:val="ListParagraph"/>
        <w:numPr>
          <w:ilvl w:val="0"/>
          <w:numId w:val="13"/>
        </w:numPr>
        <w:spacing w:before="120" w:line="240" w:lineRule="auto"/>
        <w:jc w:val="both"/>
      </w:pPr>
      <w:r w:rsidRPr="00E83E1A">
        <w:t xml:space="preserve">The </w:t>
      </w:r>
      <w:r w:rsidR="00363B3A" w:rsidRPr="00E83E1A">
        <w:rPr>
          <w:b/>
        </w:rPr>
        <w:t>"</w:t>
      </w:r>
      <w:r w:rsidRPr="00E83E1A">
        <w:rPr>
          <w:b/>
        </w:rPr>
        <w:t>logout</w:t>
      </w:r>
      <w:r w:rsidR="00363B3A" w:rsidRPr="00E83E1A">
        <w:rPr>
          <w:b/>
        </w:rPr>
        <w:t>"</w:t>
      </w:r>
      <w:r w:rsidRPr="00E83E1A">
        <w:rPr>
          <w:b/>
        </w:rPr>
        <w:t xml:space="preserve"> REST service</w:t>
      </w:r>
      <w:r w:rsidRPr="00E83E1A">
        <w:t xml:space="preserve"> at the back-end should be obligatory called at logout.</w:t>
      </w:r>
    </w:p>
    <w:p w:rsidR="005E1141" w:rsidRPr="00E83E1A" w:rsidRDefault="00F625C3" w:rsidP="0012197C">
      <w:pPr>
        <w:pStyle w:val="ListParagraph"/>
        <w:numPr>
          <w:ilvl w:val="0"/>
          <w:numId w:val="13"/>
        </w:numPr>
        <w:spacing w:before="120" w:line="240" w:lineRule="auto"/>
        <w:jc w:val="both"/>
      </w:pPr>
      <w:r w:rsidRPr="00E83E1A">
        <w:rPr>
          <w:color w:val="000000" w:themeColor="text1"/>
        </w:rPr>
        <w:t>All local information in the browser (</w:t>
      </w:r>
      <w:r w:rsidRPr="00E83E1A">
        <w:rPr>
          <w:b/>
          <w:color w:val="000000" w:themeColor="text1"/>
        </w:rPr>
        <w:t>user session data</w:t>
      </w:r>
      <w:r w:rsidRPr="00E83E1A">
        <w:rPr>
          <w:color w:val="000000" w:themeColor="text1"/>
        </w:rPr>
        <w:t>) about the current user should be deleted.</w:t>
      </w:r>
    </w:p>
    <w:p w:rsidR="0012197C" w:rsidRPr="00E83E1A" w:rsidRDefault="006D2DB5" w:rsidP="005D7402">
      <w:pPr>
        <w:pStyle w:val="Heading3"/>
        <w:jc w:val="center"/>
      </w:pPr>
      <w:r w:rsidRPr="00E83E1A">
        <w:t>Logged</w:t>
      </w:r>
      <w:r w:rsidR="00211959" w:rsidRPr="00E83E1A">
        <w:t xml:space="preserve"> </w:t>
      </w:r>
      <w:r w:rsidRPr="00E83E1A">
        <w:t xml:space="preserve">In </w:t>
      </w:r>
      <w:r w:rsidR="003F45A2" w:rsidRPr="00E83E1A">
        <w:t>All Songs</w:t>
      </w:r>
      <w:r w:rsidR="00C432D9">
        <w:t xml:space="preserve"> (2</w:t>
      </w:r>
      <w:r w:rsidR="00C432D9">
        <w:rPr>
          <w:lang w:val="bg-BG"/>
        </w:rPr>
        <w:t>5</w:t>
      </w:r>
      <w:r w:rsidR="0034653A" w:rsidRPr="00E83E1A">
        <w:t xml:space="preserve"> pts)</w:t>
      </w:r>
    </w:p>
    <w:p w:rsidR="0012197C" w:rsidRPr="00E83E1A" w:rsidRDefault="0012197C" w:rsidP="0012197C">
      <w:pPr>
        <w:spacing w:before="120" w:line="240" w:lineRule="auto"/>
        <w:jc w:val="both"/>
      </w:pPr>
      <w:r w:rsidRPr="00E83E1A">
        <w:t>S</w:t>
      </w:r>
      <w:r w:rsidR="007C37F9" w:rsidRPr="00E83E1A">
        <w:t xml:space="preserve">uccessfully logged users </w:t>
      </w:r>
      <w:r w:rsidR="00CA23A5" w:rsidRPr="00E83E1A">
        <w:t xml:space="preserve">should be welcomed by the </w:t>
      </w:r>
      <w:r w:rsidR="006D2DB5" w:rsidRPr="00E83E1A">
        <w:rPr>
          <w:b/>
        </w:rPr>
        <w:t>home</w:t>
      </w:r>
      <w:r w:rsidR="005E7A42" w:rsidRPr="00E83E1A">
        <w:rPr>
          <w:b/>
        </w:rPr>
        <w:t xml:space="preserve"> screen</w:t>
      </w:r>
      <w:r w:rsidR="00CA23A5" w:rsidRPr="00E83E1A">
        <w:t>.</w:t>
      </w:r>
      <w:r w:rsidR="005E7A42" w:rsidRPr="00E83E1A">
        <w:t xml:space="preserve"> They should also be able to see the </w:t>
      </w:r>
      <w:r w:rsidR="003F45A2" w:rsidRPr="00E83E1A">
        <w:rPr>
          <w:b/>
        </w:rPr>
        <w:t>"all songs" view</w:t>
      </w:r>
      <w:r w:rsidR="005E7A42" w:rsidRPr="00E83E1A">
        <w:t>, which must have the following:</w:t>
      </w:r>
    </w:p>
    <w:p w:rsidR="0012197C" w:rsidRPr="003E3C7B" w:rsidRDefault="0012197C" w:rsidP="00645F6F">
      <w:pPr>
        <w:pStyle w:val="ListParagraph"/>
        <w:numPr>
          <w:ilvl w:val="0"/>
          <w:numId w:val="6"/>
        </w:numPr>
        <w:spacing w:before="120" w:line="240" w:lineRule="auto"/>
        <w:jc w:val="both"/>
      </w:pPr>
      <w:r w:rsidRPr="00E83E1A">
        <w:t>T</w:t>
      </w:r>
      <w:r w:rsidR="002965AD" w:rsidRPr="00E83E1A">
        <w:t xml:space="preserve">he </w:t>
      </w:r>
      <w:r w:rsidR="003F45A2" w:rsidRPr="00E83E1A">
        <w:rPr>
          <w:b/>
        </w:rPr>
        <w:t>songs</w:t>
      </w:r>
      <w:r w:rsidR="009854A7" w:rsidRPr="00E83E1A">
        <w:rPr>
          <w:b/>
        </w:rPr>
        <w:t xml:space="preserve"> </w:t>
      </w:r>
      <w:r w:rsidR="002965AD" w:rsidRPr="00E83E1A">
        <w:t>should be listed</w:t>
      </w:r>
      <w:r w:rsidR="00940291" w:rsidRPr="00E83E1A">
        <w:t xml:space="preserve"> </w:t>
      </w:r>
      <w:r w:rsidRPr="00E83E1A">
        <w:t xml:space="preserve">in the </w:t>
      </w:r>
      <w:r w:rsidRPr="00E83E1A">
        <w:rPr>
          <w:b/>
        </w:rPr>
        <w:t>format</w:t>
      </w:r>
      <w:r w:rsidRPr="00E83E1A">
        <w:t xml:space="preserve"> </w:t>
      </w:r>
      <w:r w:rsidR="00940291" w:rsidRPr="00E83E1A">
        <w:t>as shown in the Web design</w:t>
      </w:r>
      <w:r w:rsidRPr="00E83E1A">
        <w:t xml:space="preserve"> (see the screenshot below)</w:t>
      </w:r>
      <w:r w:rsidR="002965AD" w:rsidRPr="00E83E1A">
        <w:t>.</w:t>
      </w:r>
    </w:p>
    <w:p w:rsidR="003E3C7B" w:rsidRDefault="003E3C7B" w:rsidP="00645F6F">
      <w:pPr>
        <w:pStyle w:val="ListParagraph"/>
        <w:numPr>
          <w:ilvl w:val="0"/>
          <w:numId w:val="6"/>
        </w:numPr>
        <w:spacing w:before="120" w:line="240" w:lineRule="auto"/>
        <w:jc w:val="both"/>
      </w:pPr>
      <w:r>
        <w:t>The songs must be sorted as follows:</w:t>
      </w:r>
    </w:p>
    <w:p w:rsidR="003E3C7B" w:rsidRDefault="003E3C7B" w:rsidP="003E3C7B">
      <w:pPr>
        <w:pStyle w:val="ListParagraph"/>
        <w:numPr>
          <w:ilvl w:val="1"/>
          <w:numId w:val="6"/>
        </w:numPr>
        <w:spacing w:before="120" w:line="240" w:lineRule="auto"/>
        <w:jc w:val="both"/>
      </w:pPr>
      <w:r>
        <w:t xml:space="preserve">First come the songs that are </w:t>
      </w:r>
      <w:r w:rsidRPr="003E3C7B">
        <w:rPr>
          <w:b/>
        </w:rPr>
        <w:t>not</w:t>
      </w:r>
      <w:r>
        <w:t xml:space="preserve"> created by the current user, </w:t>
      </w:r>
      <w:r w:rsidRPr="003E3C7B">
        <w:rPr>
          <w:b/>
        </w:rPr>
        <w:t>sorted by likes in descending</w:t>
      </w:r>
    </w:p>
    <w:p w:rsidR="003E3C7B" w:rsidRPr="00E83E1A" w:rsidRDefault="003E3C7B" w:rsidP="003E3C7B">
      <w:pPr>
        <w:pStyle w:val="ListParagraph"/>
        <w:numPr>
          <w:ilvl w:val="1"/>
          <w:numId w:val="6"/>
        </w:numPr>
        <w:spacing w:before="120" w:line="240" w:lineRule="auto"/>
        <w:jc w:val="both"/>
      </w:pPr>
      <w:r>
        <w:t xml:space="preserve">Then come the songs that </w:t>
      </w:r>
      <w:r w:rsidRPr="003E3C7B">
        <w:rPr>
          <w:b/>
        </w:rPr>
        <w:t>are from the current user</w:t>
      </w:r>
      <w:r>
        <w:t xml:space="preserve"> sorted </w:t>
      </w:r>
      <w:r w:rsidRPr="003E3C7B">
        <w:rPr>
          <w:b/>
        </w:rPr>
        <w:t>by likes in descending</w:t>
      </w:r>
      <w:r>
        <w:t xml:space="preserve"> then by </w:t>
      </w:r>
      <w:r w:rsidRPr="003E3C7B">
        <w:rPr>
          <w:b/>
        </w:rPr>
        <w:t>"listened" count in descending</w:t>
      </w:r>
    </w:p>
    <w:p w:rsidR="00C308CC" w:rsidRPr="00E83E1A" w:rsidRDefault="00C308CC" w:rsidP="00645F6F">
      <w:pPr>
        <w:pStyle w:val="ListParagraph"/>
        <w:numPr>
          <w:ilvl w:val="0"/>
          <w:numId w:val="6"/>
        </w:numPr>
        <w:spacing w:before="120" w:line="240" w:lineRule="auto"/>
        <w:jc w:val="both"/>
      </w:pPr>
      <w:r w:rsidRPr="00E83E1A">
        <w:t xml:space="preserve">Each </w:t>
      </w:r>
      <w:r w:rsidR="00E83E1A" w:rsidRPr="00E83E1A">
        <w:rPr>
          <w:b/>
        </w:rPr>
        <w:t>song</w:t>
      </w:r>
      <w:r w:rsidRPr="00E83E1A">
        <w:t xml:space="preserve"> has </w:t>
      </w:r>
      <w:r w:rsidR="00E83E1A" w:rsidRPr="00E83E1A">
        <w:rPr>
          <w:b/>
        </w:rPr>
        <w:t>title</w:t>
      </w:r>
      <w:r w:rsidRPr="00E83E1A">
        <w:t>,</w:t>
      </w:r>
      <w:r w:rsidR="000015B3" w:rsidRPr="00E83E1A">
        <w:t xml:space="preserve"> </w:t>
      </w:r>
      <w:r w:rsidR="000015B3" w:rsidRPr="00E83E1A">
        <w:rPr>
          <w:b/>
        </w:rPr>
        <w:t>image,</w:t>
      </w:r>
      <w:r w:rsidRPr="00E83E1A">
        <w:t xml:space="preserve"> </w:t>
      </w:r>
      <w:r w:rsidR="00E83E1A" w:rsidRPr="00E83E1A">
        <w:rPr>
          <w:b/>
        </w:rPr>
        <w:t>artist</w:t>
      </w:r>
      <w:r w:rsidRPr="00E83E1A">
        <w:t xml:space="preserve">, </w:t>
      </w:r>
      <w:r w:rsidR="00E83E1A" w:rsidRPr="00E83E1A">
        <w:rPr>
          <w:b/>
        </w:rPr>
        <w:t>likes, listened counter</w:t>
      </w:r>
      <w:r w:rsidR="006D2DB5" w:rsidRPr="00E83E1A">
        <w:t>.</w:t>
      </w:r>
      <w:r w:rsidR="00191903" w:rsidRPr="00E83E1A">
        <w:t xml:space="preserve"> </w:t>
      </w:r>
    </w:p>
    <w:p w:rsidR="00E83E1A" w:rsidRDefault="00E83E1A" w:rsidP="00645F6F">
      <w:pPr>
        <w:pStyle w:val="ListParagraph"/>
        <w:numPr>
          <w:ilvl w:val="0"/>
          <w:numId w:val="6"/>
        </w:numPr>
        <w:spacing w:before="120" w:line="240" w:lineRule="auto"/>
        <w:jc w:val="both"/>
      </w:pPr>
      <w:r w:rsidRPr="00E83E1A">
        <w:t>There are two possibilities</w:t>
      </w:r>
      <w:r>
        <w:t xml:space="preserve"> for the songs</w:t>
      </w:r>
    </w:p>
    <w:p w:rsidR="00E83E1A" w:rsidRDefault="00E83E1A" w:rsidP="00E83E1A">
      <w:pPr>
        <w:pStyle w:val="ListParagraph"/>
        <w:numPr>
          <w:ilvl w:val="1"/>
          <w:numId w:val="6"/>
        </w:numPr>
        <w:spacing w:before="120" w:line="240" w:lineRule="auto"/>
        <w:jc w:val="both"/>
      </w:pPr>
      <w:r>
        <w:t>The song was created by the current user:</w:t>
      </w:r>
    </w:p>
    <w:p w:rsidR="00E83E1A" w:rsidRPr="003E3C7B" w:rsidRDefault="00EB1A23" w:rsidP="00E83E1A">
      <w:pPr>
        <w:pStyle w:val="ListParagraph"/>
        <w:spacing w:before="120" w:line="240" w:lineRule="auto"/>
        <w:ind w:left="1493"/>
        <w:jc w:val="both"/>
        <w:rPr>
          <w:lang w:val="bg-BG"/>
        </w:rPr>
      </w:pPr>
      <w:r>
        <w:rPr>
          <w:noProof/>
        </w:rPr>
        <w:drawing>
          <wp:inline distT="0" distB="0" distL="0" distR="0" wp14:anchorId="2E0D0ACA" wp14:editId="3F3C3BB1">
            <wp:extent cx="2125208" cy="2602181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87"/>
                    <a:stretch/>
                  </pic:blipFill>
                  <pic:spPr bwMode="auto">
                    <a:xfrm>
                      <a:off x="0" y="0"/>
                      <a:ext cx="2125208" cy="260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E1A" w:rsidRDefault="00E83E1A" w:rsidP="00E83E1A">
      <w:pPr>
        <w:pStyle w:val="ListParagraph"/>
        <w:numPr>
          <w:ilvl w:val="1"/>
          <w:numId w:val="6"/>
        </w:numPr>
        <w:spacing w:before="120" w:line="240" w:lineRule="auto"/>
        <w:jc w:val="both"/>
      </w:pPr>
      <w:r>
        <w:t xml:space="preserve">The song was </w:t>
      </w:r>
      <w:r w:rsidRPr="00E83E1A">
        <w:rPr>
          <w:b/>
        </w:rPr>
        <w:t>not</w:t>
      </w:r>
      <w:r>
        <w:t xml:space="preserve"> created by the current user:</w:t>
      </w:r>
    </w:p>
    <w:p w:rsidR="00E83E1A" w:rsidRDefault="00EB1A23" w:rsidP="00E83E1A">
      <w:pPr>
        <w:pStyle w:val="ListParagraph"/>
        <w:spacing w:before="120" w:line="240" w:lineRule="auto"/>
        <w:ind w:left="1493"/>
        <w:jc w:val="both"/>
      </w:pPr>
      <w:r>
        <w:rPr>
          <w:noProof/>
        </w:rPr>
        <w:drawing>
          <wp:inline distT="0" distB="0" distL="0" distR="0" wp14:anchorId="2729EF8E" wp14:editId="0A1435F3">
            <wp:extent cx="2147126" cy="2540977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9925" cy="254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23" w:rsidRDefault="00EB1A23" w:rsidP="00E83E1A">
      <w:pPr>
        <w:pStyle w:val="ListParagraph"/>
        <w:spacing w:before="120" w:line="240" w:lineRule="auto"/>
        <w:ind w:left="1493"/>
        <w:jc w:val="both"/>
      </w:pPr>
    </w:p>
    <w:p w:rsidR="00EB1A23" w:rsidRDefault="00EB1A23" w:rsidP="00E83E1A">
      <w:pPr>
        <w:pStyle w:val="ListParagraph"/>
        <w:spacing w:before="120" w:line="240" w:lineRule="auto"/>
        <w:ind w:left="1493"/>
        <w:jc w:val="both"/>
      </w:pPr>
    </w:p>
    <w:p w:rsidR="00EB1A23" w:rsidRDefault="00EB1A23" w:rsidP="00E83E1A">
      <w:pPr>
        <w:pStyle w:val="ListParagraph"/>
        <w:spacing w:before="120" w:line="240" w:lineRule="auto"/>
        <w:ind w:left="1493"/>
        <w:jc w:val="both"/>
      </w:pPr>
    </w:p>
    <w:p w:rsidR="00EB1A23" w:rsidRDefault="00EB1A23" w:rsidP="00E83E1A">
      <w:pPr>
        <w:pStyle w:val="ListParagraph"/>
        <w:spacing w:before="120" w:line="240" w:lineRule="auto"/>
        <w:ind w:left="1493"/>
        <w:jc w:val="both"/>
      </w:pPr>
    </w:p>
    <w:p w:rsidR="00E83E1A" w:rsidRPr="00E83E1A" w:rsidRDefault="00E83E1A" w:rsidP="00E83E1A">
      <w:pPr>
        <w:pStyle w:val="ListParagraph"/>
        <w:numPr>
          <w:ilvl w:val="0"/>
          <w:numId w:val="6"/>
        </w:numPr>
        <w:spacing w:before="120" w:line="240" w:lineRule="auto"/>
        <w:jc w:val="both"/>
      </w:pPr>
      <w:r>
        <w:t xml:space="preserve">The </w:t>
      </w:r>
      <w:r w:rsidRPr="00E83E1A">
        <w:rPr>
          <w:rFonts w:ascii="Consolas" w:hAnsi="Consolas"/>
          <w:b/>
        </w:rPr>
        <w:t>"all songs"</w:t>
      </w:r>
      <w:r>
        <w:t xml:space="preserve"> view should look like this:</w:t>
      </w:r>
    </w:p>
    <w:p w:rsidR="009854A7" w:rsidRPr="00E83E1A" w:rsidRDefault="001042A8" w:rsidP="00E83E1A">
      <w:pPr>
        <w:spacing w:before="120" w:line="240" w:lineRule="auto"/>
        <w:jc w:val="center"/>
      </w:pPr>
      <w:r>
        <w:rPr>
          <w:noProof/>
        </w:rPr>
        <w:drawing>
          <wp:inline distT="0" distB="0" distL="0" distR="0" wp14:anchorId="34A5E989" wp14:editId="74F8DB64">
            <wp:extent cx="6626225" cy="3273425"/>
            <wp:effectExtent l="19050" t="19050" r="22225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16E9" w:rsidRPr="00E83E1A" w:rsidRDefault="009854A7" w:rsidP="005D7402">
      <w:pPr>
        <w:pStyle w:val="Heading3"/>
        <w:jc w:val="center"/>
      </w:pPr>
      <w:r w:rsidRPr="00E83E1A">
        <w:t xml:space="preserve">Add </w:t>
      </w:r>
      <w:r w:rsidR="00E83E1A">
        <w:t>Song</w:t>
      </w:r>
      <w:r w:rsidR="004108A1" w:rsidRPr="00E83E1A">
        <w:t xml:space="preserve"> Screen</w:t>
      </w:r>
      <w:r w:rsidR="0034653A" w:rsidRPr="00E83E1A">
        <w:t xml:space="preserve"> (10 pts)</w:t>
      </w:r>
    </w:p>
    <w:p w:rsidR="003616E9" w:rsidRDefault="003616E9" w:rsidP="003616E9">
      <w:r w:rsidRPr="00E83E1A">
        <w:t xml:space="preserve">Logged in users can </w:t>
      </w:r>
      <w:r w:rsidR="009854A7" w:rsidRPr="00E83E1A">
        <w:rPr>
          <w:b/>
        </w:rPr>
        <w:t xml:space="preserve">add </w:t>
      </w:r>
      <w:r w:rsidR="00E83E1A">
        <w:t>songs</w:t>
      </w:r>
      <w:r w:rsidRPr="00E83E1A">
        <w:t xml:space="preserve">. Clicking the </w:t>
      </w:r>
      <w:r w:rsidRPr="00E83E1A">
        <w:rPr>
          <w:b/>
        </w:rPr>
        <w:t>[</w:t>
      </w:r>
      <w:r w:rsidR="009854A7" w:rsidRPr="00E83E1A">
        <w:rPr>
          <w:b/>
        </w:rPr>
        <w:t xml:space="preserve">Add </w:t>
      </w:r>
      <w:r w:rsidR="00E83E1A">
        <w:rPr>
          <w:b/>
        </w:rPr>
        <w:t>a new song</w:t>
      </w:r>
      <w:r w:rsidRPr="00E83E1A">
        <w:rPr>
          <w:b/>
        </w:rPr>
        <w:t>]</w:t>
      </w:r>
      <w:r w:rsidRPr="00E83E1A">
        <w:t xml:space="preserve"> link should open a form.</w:t>
      </w:r>
    </w:p>
    <w:p w:rsidR="00C10E24" w:rsidRDefault="00C10E24" w:rsidP="00C10E24">
      <w:pPr>
        <w:pStyle w:val="ListParagraph"/>
        <w:numPr>
          <w:ilvl w:val="0"/>
          <w:numId w:val="42"/>
        </w:numPr>
      </w:pPr>
      <w:r>
        <w:t>You should make some validations:</w:t>
      </w:r>
    </w:p>
    <w:p w:rsidR="00C10E24" w:rsidRDefault="00C10E24" w:rsidP="00C10E24">
      <w:pPr>
        <w:pStyle w:val="ListParagraph"/>
        <w:numPr>
          <w:ilvl w:val="1"/>
          <w:numId w:val="42"/>
        </w:numPr>
      </w:pPr>
      <w:r>
        <w:t xml:space="preserve">The title should be </w:t>
      </w:r>
      <w:r w:rsidRPr="00C10E24">
        <w:rPr>
          <w:b/>
        </w:rPr>
        <w:t>at least 6 characters</w:t>
      </w:r>
      <w:r>
        <w:t xml:space="preserve"> long</w:t>
      </w:r>
    </w:p>
    <w:p w:rsidR="00C10E24" w:rsidRDefault="00C10E24" w:rsidP="00C10E24">
      <w:pPr>
        <w:pStyle w:val="ListParagraph"/>
        <w:numPr>
          <w:ilvl w:val="1"/>
          <w:numId w:val="42"/>
        </w:numPr>
      </w:pPr>
      <w:r>
        <w:t xml:space="preserve">The artist should be </w:t>
      </w:r>
      <w:r w:rsidRPr="00C10E24">
        <w:rPr>
          <w:b/>
        </w:rPr>
        <w:t>at least 3 characters</w:t>
      </w:r>
      <w:r>
        <w:t xml:space="preserve"> long</w:t>
      </w:r>
    </w:p>
    <w:p w:rsidR="00C10E24" w:rsidRPr="00C10E24" w:rsidRDefault="00C10E24" w:rsidP="00C10E24">
      <w:pPr>
        <w:pStyle w:val="ListParagraph"/>
        <w:numPr>
          <w:ilvl w:val="1"/>
          <w:numId w:val="42"/>
        </w:numPr>
        <w:rPr>
          <w:rFonts w:ascii="Consolas" w:hAnsi="Consolas"/>
          <w:b/>
        </w:rPr>
      </w:pPr>
      <w:r>
        <w:t xml:space="preserve">The image should start with </w:t>
      </w:r>
      <w:r w:rsidRPr="00C10E24">
        <w:rPr>
          <w:rFonts w:ascii="Consolas" w:hAnsi="Consolas"/>
          <w:b/>
        </w:rPr>
        <w:t>"http://"</w:t>
      </w:r>
      <w:r>
        <w:t xml:space="preserve"> or </w:t>
      </w:r>
      <w:r w:rsidRPr="00C10E24">
        <w:rPr>
          <w:rFonts w:ascii="Consolas" w:hAnsi="Consolas"/>
          <w:b/>
        </w:rPr>
        <w:t>"https://"</w:t>
      </w:r>
    </w:p>
    <w:p w:rsidR="009854A7" w:rsidRDefault="00572637" w:rsidP="009854A7">
      <w:pPr>
        <w:pStyle w:val="ListParagraph"/>
        <w:numPr>
          <w:ilvl w:val="0"/>
          <w:numId w:val="7"/>
        </w:numPr>
        <w:spacing w:before="120" w:line="240" w:lineRule="auto"/>
        <w:jc w:val="both"/>
      </w:pPr>
      <w:r w:rsidRPr="00E83E1A">
        <w:t xml:space="preserve">After a </w:t>
      </w:r>
      <w:r w:rsidRPr="00E83E1A">
        <w:rPr>
          <w:b/>
        </w:rPr>
        <w:t>successful</w:t>
      </w:r>
      <w:r w:rsidRPr="00E83E1A">
        <w:t xml:space="preserve"> </w:t>
      </w:r>
      <w:r w:rsidR="00E83E1A">
        <w:t>song</w:t>
      </w:r>
      <w:r w:rsidRPr="00E83E1A">
        <w:t xml:space="preserve"> creation, a notification message </w:t>
      </w:r>
      <w:r w:rsidR="00363B3A" w:rsidRPr="00E83E1A">
        <w:rPr>
          <w:rFonts w:ascii="Consolas" w:hAnsi="Consolas"/>
          <w:b/>
        </w:rPr>
        <w:t>"</w:t>
      </w:r>
      <w:r w:rsidR="00E83E1A" w:rsidRPr="00E83E1A">
        <w:rPr>
          <w:rFonts w:ascii="Consolas" w:hAnsi="Consolas"/>
          <w:b/>
        </w:rPr>
        <w:t>Song</w:t>
      </w:r>
      <w:r w:rsidR="009854A7" w:rsidRPr="00E83E1A">
        <w:rPr>
          <w:rFonts w:ascii="Consolas" w:hAnsi="Consolas"/>
          <w:b/>
        </w:rPr>
        <w:t xml:space="preserve"> created</w:t>
      </w:r>
      <w:r w:rsidR="00E83E1A" w:rsidRPr="00E83E1A">
        <w:rPr>
          <w:rFonts w:ascii="Consolas" w:hAnsi="Consolas"/>
          <w:b/>
        </w:rPr>
        <w:t xml:space="preserve"> successfully</w:t>
      </w:r>
      <w:r w:rsidRPr="00E83E1A">
        <w:rPr>
          <w:rFonts w:ascii="Consolas" w:hAnsi="Consolas"/>
          <w:b/>
        </w:rPr>
        <w:t>.</w:t>
      </w:r>
      <w:r w:rsidR="00363B3A" w:rsidRPr="00E83E1A">
        <w:rPr>
          <w:rFonts w:ascii="Consolas" w:hAnsi="Consolas"/>
          <w:b/>
        </w:rPr>
        <w:t>"</w:t>
      </w:r>
      <w:r w:rsidRPr="00E83E1A">
        <w:t xml:space="preserve"> should be displayed and </w:t>
      </w:r>
      <w:r w:rsidR="00E44836" w:rsidRPr="00E83E1A">
        <w:t xml:space="preserve">the </w:t>
      </w:r>
      <w:r w:rsidR="00E83E1A">
        <w:rPr>
          <w:b/>
        </w:rPr>
        <w:t>all songs page</w:t>
      </w:r>
      <w:r w:rsidR="009854A7" w:rsidRPr="00E83E1A">
        <w:t xml:space="preserve"> </w:t>
      </w:r>
      <w:r w:rsidR="00E44836" w:rsidRPr="00E83E1A">
        <w:t>should be shown.</w:t>
      </w:r>
      <w:r w:rsidR="009854A7" w:rsidRPr="00E83E1A">
        <w:t xml:space="preserve"> </w:t>
      </w:r>
    </w:p>
    <w:p w:rsidR="00C10E24" w:rsidRPr="00E83E1A" w:rsidRDefault="00C10E24" w:rsidP="009854A7">
      <w:pPr>
        <w:pStyle w:val="ListParagraph"/>
        <w:numPr>
          <w:ilvl w:val="0"/>
          <w:numId w:val="7"/>
        </w:numPr>
        <w:spacing w:before="120" w:line="240" w:lineRule="auto"/>
        <w:jc w:val="both"/>
      </w:pPr>
      <w:r>
        <w:t xml:space="preserve">The </w:t>
      </w:r>
      <w:r w:rsidRPr="00C10E24">
        <w:rPr>
          <w:b/>
        </w:rPr>
        <w:t>inputs</w:t>
      </w:r>
      <w:r>
        <w:t xml:space="preserve"> in the form </w:t>
      </w:r>
      <w:r w:rsidRPr="00C10E24">
        <w:rPr>
          <w:b/>
        </w:rPr>
        <w:t>should be cleared</w:t>
      </w:r>
    </w:p>
    <w:p w:rsidR="005E1141" w:rsidRPr="00E83E1A" w:rsidRDefault="00EB1A23" w:rsidP="00E83E1A">
      <w:pPr>
        <w:spacing w:before="120" w:line="240" w:lineRule="auto"/>
        <w:ind w:left="360"/>
        <w:jc w:val="center"/>
      </w:pPr>
      <w:r>
        <w:rPr>
          <w:noProof/>
        </w:rPr>
        <w:drawing>
          <wp:inline distT="0" distB="0" distL="0" distR="0" wp14:anchorId="3C4B4656" wp14:editId="50691757">
            <wp:extent cx="6321669" cy="2866712"/>
            <wp:effectExtent l="19050" t="19050" r="2222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7771" cy="286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112E" w:rsidRPr="00E83E1A" w:rsidRDefault="00A40C88" w:rsidP="005D7402">
      <w:pPr>
        <w:pStyle w:val="Heading3"/>
        <w:jc w:val="center"/>
      </w:pPr>
      <w:r>
        <w:lastRenderedPageBreak/>
        <w:t>Like a Song</w:t>
      </w:r>
      <w:r w:rsidR="0034653A" w:rsidRPr="00E83E1A">
        <w:t xml:space="preserve"> (</w:t>
      </w:r>
      <w:r>
        <w:t>5</w:t>
      </w:r>
      <w:r w:rsidR="0034653A" w:rsidRPr="00E83E1A">
        <w:t xml:space="preserve"> pts)</w:t>
      </w:r>
    </w:p>
    <w:p w:rsidR="00CD112E" w:rsidRPr="00E83E1A" w:rsidRDefault="001F4B6B" w:rsidP="00CD112E">
      <w:r w:rsidRPr="00E83E1A">
        <w:t>Users</w:t>
      </w:r>
      <w:r w:rsidR="008E723E" w:rsidRPr="00E83E1A">
        <w:t xml:space="preserve"> </w:t>
      </w:r>
      <w:r w:rsidR="008E723E" w:rsidRPr="00E83E1A">
        <w:rPr>
          <w:b/>
        </w:rPr>
        <w:t>should</w:t>
      </w:r>
      <w:r w:rsidR="008E723E" w:rsidRPr="00E83E1A">
        <w:t xml:space="preserve"> be able to </w:t>
      </w:r>
      <w:r w:rsidR="00A40C88">
        <w:rPr>
          <w:b/>
        </w:rPr>
        <w:t>like</w:t>
      </w:r>
      <w:r w:rsidR="008E723E" w:rsidRPr="00E83E1A">
        <w:t xml:space="preserve"> </w:t>
      </w:r>
      <w:r w:rsidR="00A40C88">
        <w:t xml:space="preserve">songs that are </w:t>
      </w:r>
      <w:r w:rsidR="00A40C88" w:rsidRPr="00887BDA">
        <w:rPr>
          <w:b/>
        </w:rPr>
        <w:t>not</w:t>
      </w:r>
      <w:r w:rsidR="00A40C88">
        <w:t xml:space="preserve"> theirs</w:t>
      </w:r>
      <w:r w:rsidR="008E723E" w:rsidRPr="00E83E1A">
        <w:t xml:space="preserve">. </w:t>
      </w:r>
      <w:r w:rsidR="00CD112E" w:rsidRPr="00E83E1A">
        <w:t>Clicking the [</w:t>
      </w:r>
      <w:r w:rsidR="00A40C88">
        <w:rPr>
          <w:b/>
        </w:rPr>
        <w:t>Like</w:t>
      </w:r>
      <w:r w:rsidR="00CD112E" w:rsidRPr="00E83E1A">
        <w:t xml:space="preserve">] link on each </w:t>
      </w:r>
      <w:r w:rsidR="00A40C88">
        <w:t>song</w:t>
      </w:r>
      <w:r w:rsidRPr="00E83E1A">
        <w:t xml:space="preserve"> should</w:t>
      </w:r>
      <w:r w:rsidR="00A40C88">
        <w:t xml:space="preserve"> </w:t>
      </w:r>
      <w:r w:rsidR="00A40C88" w:rsidRPr="00887BDA">
        <w:rPr>
          <w:b/>
        </w:rPr>
        <w:t>increase the likes</w:t>
      </w:r>
      <w:r w:rsidR="00A40C88">
        <w:t xml:space="preserve"> of the particular song</w:t>
      </w:r>
      <w:r w:rsidRPr="00E83E1A">
        <w:t>.</w:t>
      </w:r>
      <w:r w:rsidR="00D66B97">
        <w:t xml:space="preserve"> Each user can </w:t>
      </w:r>
      <w:r w:rsidR="00D66B97" w:rsidRPr="00D66B97">
        <w:rPr>
          <w:b/>
        </w:rPr>
        <w:t>like a song unlimited times</w:t>
      </w:r>
      <w:r w:rsidR="00C10E24">
        <w:rPr>
          <w:b/>
        </w:rPr>
        <w:t>.</w:t>
      </w:r>
    </w:p>
    <w:p w:rsidR="005E1141" w:rsidRPr="00E83E1A" w:rsidRDefault="00D448F7" w:rsidP="001F4B6B">
      <w:pPr>
        <w:pStyle w:val="ListParagraph"/>
        <w:numPr>
          <w:ilvl w:val="0"/>
          <w:numId w:val="7"/>
        </w:numPr>
        <w:spacing w:before="120" w:line="240" w:lineRule="auto"/>
        <w:jc w:val="both"/>
      </w:pPr>
      <w:r w:rsidRPr="00E83E1A">
        <w:t xml:space="preserve">After a </w:t>
      </w:r>
      <w:r w:rsidRPr="00E83E1A">
        <w:rPr>
          <w:b/>
        </w:rPr>
        <w:t>successful</w:t>
      </w:r>
      <w:r w:rsidRPr="00E83E1A">
        <w:t xml:space="preserve"> </w:t>
      </w:r>
      <w:r w:rsidR="00A40C88">
        <w:t>song</w:t>
      </w:r>
      <w:r w:rsidRPr="00E83E1A">
        <w:t xml:space="preserve"> update, a notification message </w:t>
      </w:r>
      <w:r w:rsidR="00363B3A" w:rsidRPr="00E83E1A">
        <w:rPr>
          <w:rFonts w:ascii="Consolas" w:hAnsi="Consolas"/>
          <w:b/>
        </w:rPr>
        <w:t>"</w:t>
      </w:r>
      <w:r w:rsidR="00A40C88">
        <w:rPr>
          <w:rFonts w:ascii="Consolas" w:hAnsi="Consolas"/>
          <w:b/>
        </w:rPr>
        <w:t>Liked</w:t>
      </w:r>
      <w:r w:rsidR="00363B3A" w:rsidRPr="00E83E1A">
        <w:rPr>
          <w:rFonts w:ascii="Consolas" w:hAnsi="Consolas"/>
          <w:b/>
        </w:rPr>
        <w:t>!"</w:t>
      </w:r>
      <w:r w:rsidR="00A40C88">
        <w:t xml:space="preserve"> should be displayed</w:t>
      </w:r>
      <w:r w:rsidRPr="00E83E1A">
        <w:t>.</w:t>
      </w:r>
      <w:r w:rsidR="001F4B6B" w:rsidRPr="00E83E1A">
        <w:rPr>
          <w:i/>
        </w:rPr>
        <w:t xml:space="preserve"> </w:t>
      </w:r>
    </w:p>
    <w:p w:rsidR="00B5551C" w:rsidRPr="00E83E1A" w:rsidRDefault="001042A8" w:rsidP="00B5551C">
      <w:pPr>
        <w:spacing w:before="120" w:line="240" w:lineRule="auto"/>
        <w:jc w:val="center"/>
      </w:pPr>
      <w:r>
        <w:rPr>
          <w:noProof/>
        </w:rPr>
        <w:drawing>
          <wp:inline distT="0" distB="0" distL="0" distR="0">
            <wp:extent cx="6675120" cy="3291840"/>
            <wp:effectExtent l="19050" t="19050" r="11430" b="228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291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0C88" w:rsidRPr="00E83E1A" w:rsidRDefault="00A40C88" w:rsidP="00A40C88">
      <w:pPr>
        <w:pStyle w:val="Heading3"/>
        <w:jc w:val="center"/>
      </w:pPr>
      <w:r>
        <w:t>Listen a Song</w:t>
      </w:r>
      <w:r w:rsidRPr="00E83E1A">
        <w:t xml:space="preserve"> (</w:t>
      </w:r>
      <w:r>
        <w:t>5</w:t>
      </w:r>
      <w:r w:rsidRPr="00E83E1A">
        <w:t xml:space="preserve"> pts)</w:t>
      </w:r>
    </w:p>
    <w:p w:rsidR="00A40C88" w:rsidRPr="00D66B97" w:rsidRDefault="00A40C88" w:rsidP="00A40C88">
      <w:pPr>
        <w:rPr>
          <w:b/>
        </w:rPr>
      </w:pPr>
      <w:r w:rsidRPr="00E83E1A">
        <w:t xml:space="preserve">Users </w:t>
      </w:r>
      <w:r w:rsidRPr="00E83E1A">
        <w:rPr>
          <w:b/>
        </w:rPr>
        <w:t>should</w:t>
      </w:r>
      <w:r w:rsidRPr="00E83E1A">
        <w:t xml:space="preserve"> be able to </w:t>
      </w:r>
      <w:r>
        <w:rPr>
          <w:b/>
        </w:rPr>
        <w:t>listen</w:t>
      </w:r>
      <w:r w:rsidRPr="00E83E1A">
        <w:t xml:space="preserve"> </w:t>
      </w:r>
      <w:r>
        <w:t>songs that are theirs</w:t>
      </w:r>
      <w:r w:rsidRPr="00E83E1A">
        <w:t>. Clicking the [</w:t>
      </w:r>
      <w:r w:rsidR="00887BDA">
        <w:rPr>
          <w:b/>
        </w:rPr>
        <w:t>Listen</w:t>
      </w:r>
      <w:r w:rsidRPr="00E83E1A">
        <w:t xml:space="preserve">] link on each </w:t>
      </w:r>
      <w:r>
        <w:t>song</w:t>
      </w:r>
      <w:r w:rsidRPr="00E83E1A">
        <w:t xml:space="preserve"> should</w:t>
      </w:r>
      <w:r>
        <w:t xml:space="preserve"> </w:t>
      </w:r>
      <w:r w:rsidRPr="00887BDA">
        <w:rPr>
          <w:b/>
        </w:rPr>
        <w:t>increase the li</w:t>
      </w:r>
      <w:r w:rsidR="00887BDA" w:rsidRPr="00887BDA">
        <w:rPr>
          <w:b/>
        </w:rPr>
        <w:t>sten counter</w:t>
      </w:r>
      <w:r w:rsidR="00887BDA">
        <w:t xml:space="preserve"> </w:t>
      </w:r>
      <w:r>
        <w:t>of the particular song</w:t>
      </w:r>
      <w:r w:rsidRPr="00E83E1A">
        <w:t>.</w:t>
      </w:r>
      <w:r w:rsidR="00D66B97">
        <w:t xml:space="preserve"> A user can </w:t>
      </w:r>
      <w:r w:rsidR="00D66B97" w:rsidRPr="00D66B97">
        <w:rPr>
          <w:b/>
        </w:rPr>
        <w:t>listen his songs unlimited amount of times</w:t>
      </w:r>
    </w:p>
    <w:p w:rsidR="00A40C88" w:rsidRPr="00E83E1A" w:rsidRDefault="00A40C88" w:rsidP="00A40C88">
      <w:pPr>
        <w:pStyle w:val="ListParagraph"/>
        <w:numPr>
          <w:ilvl w:val="0"/>
          <w:numId w:val="7"/>
        </w:numPr>
        <w:spacing w:before="120" w:line="240" w:lineRule="auto"/>
        <w:jc w:val="both"/>
      </w:pPr>
      <w:r w:rsidRPr="00E83E1A">
        <w:t xml:space="preserve">After a </w:t>
      </w:r>
      <w:r w:rsidRPr="00E83E1A">
        <w:rPr>
          <w:b/>
        </w:rPr>
        <w:t>successful</w:t>
      </w:r>
      <w:r w:rsidRPr="00E83E1A">
        <w:t xml:space="preserve"> </w:t>
      </w:r>
      <w:r>
        <w:t>song</w:t>
      </w:r>
      <w:r w:rsidRPr="00E83E1A">
        <w:t xml:space="preserve"> update, a notification message </w:t>
      </w:r>
      <w:r w:rsidRPr="00E83E1A">
        <w:rPr>
          <w:rFonts w:ascii="Consolas" w:hAnsi="Consolas"/>
          <w:b/>
        </w:rPr>
        <w:t>"</w:t>
      </w:r>
      <w:r w:rsidR="00887BDA">
        <w:rPr>
          <w:rFonts w:ascii="Consolas" w:hAnsi="Consolas"/>
          <w:b/>
        </w:rPr>
        <w:t>You just listened {songName}</w:t>
      </w:r>
      <w:r w:rsidRPr="00E83E1A">
        <w:rPr>
          <w:rFonts w:ascii="Consolas" w:hAnsi="Consolas"/>
          <w:b/>
        </w:rPr>
        <w:t>"</w:t>
      </w:r>
      <w:r>
        <w:t xml:space="preserve"> should be displayed</w:t>
      </w:r>
      <w:r w:rsidRPr="00E83E1A">
        <w:t>.</w:t>
      </w:r>
      <w:r w:rsidRPr="00E83E1A">
        <w:rPr>
          <w:i/>
        </w:rPr>
        <w:t xml:space="preserve"> </w:t>
      </w:r>
    </w:p>
    <w:p w:rsidR="00A40C88" w:rsidRPr="00E83E1A" w:rsidRDefault="001042A8" w:rsidP="00A40C88">
      <w:pPr>
        <w:spacing w:before="120" w:line="240" w:lineRule="auto"/>
        <w:jc w:val="center"/>
      </w:pPr>
      <w:r>
        <w:rPr>
          <w:noProof/>
        </w:rPr>
        <w:drawing>
          <wp:inline distT="0" distB="0" distL="0" distR="0">
            <wp:extent cx="6583680" cy="3291840"/>
            <wp:effectExtent l="19050" t="19050" r="26670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291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121C" w:rsidRPr="00E83E1A" w:rsidRDefault="00F0121C" w:rsidP="00B5551C">
      <w:pPr>
        <w:spacing w:before="120" w:line="240" w:lineRule="auto"/>
        <w:jc w:val="center"/>
      </w:pPr>
    </w:p>
    <w:p w:rsidR="008E723E" w:rsidRPr="00E83E1A" w:rsidRDefault="008E723E" w:rsidP="005D7402">
      <w:pPr>
        <w:pStyle w:val="Heading3"/>
        <w:jc w:val="center"/>
      </w:pPr>
      <w:r w:rsidRPr="00E83E1A">
        <w:t xml:space="preserve">Delete </w:t>
      </w:r>
      <w:r w:rsidR="00887BDA">
        <w:t>Song</w:t>
      </w:r>
      <w:r w:rsidR="0034653A" w:rsidRPr="00E83E1A">
        <w:t xml:space="preserve"> (5 pts)</w:t>
      </w:r>
    </w:p>
    <w:p w:rsidR="00A405BC" w:rsidRPr="00E83E1A" w:rsidRDefault="00887BDA" w:rsidP="00887BDA">
      <w:r>
        <w:t>Song creators</w:t>
      </w:r>
      <w:r w:rsidR="00612AAC" w:rsidRPr="00E83E1A">
        <w:t xml:space="preserve"> </w:t>
      </w:r>
      <w:r w:rsidR="00612AAC" w:rsidRPr="00E83E1A">
        <w:rPr>
          <w:b/>
        </w:rPr>
        <w:t>should</w:t>
      </w:r>
      <w:r w:rsidR="00612AAC" w:rsidRPr="00E83E1A">
        <w:t xml:space="preserve"> be able to </w:t>
      </w:r>
      <w:r w:rsidR="00612AAC" w:rsidRPr="00E83E1A">
        <w:rPr>
          <w:b/>
        </w:rPr>
        <w:t>delete</w:t>
      </w:r>
      <w:r w:rsidR="00612AAC" w:rsidRPr="00E83E1A">
        <w:t xml:space="preserve"> their </w:t>
      </w:r>
      <w:r w:rsidR="00612AAC" w:rsidRPr="00E83E1A">
        <w:rPr>
          <w:b/>
        </w:rPr>
        <w:t>own</w:t>
      </w:r>
      <w:r w:rsidR="00612AAC" w:rsidRPr="00E83E1A">
        <w:t xml:space="preserve"> </w:t>
      </w:r>
      <w:r>
        <w:t>songs</w:t>
      </w:r>
      <w:r w:rsidR="000A340C" w:rsidRPr="00E83E1A">
        <w:t xml:space="preserve"> by clicking the [</w:t>
      </w:r>
      <w:r>
        <w:rPr>
          <w:b/>
        </w:rPr>
        <w:t>Remove</w:t>
      </w:r>
      <w:r w:rsidR="000A340C" w:rsidRPr="00E83E1A">
        <w:t>] button</w:t>
      </w:r>
      <w:r w:rsidR="00612AAC" w:rsidRPr="00E83E1A">
        <w:t>.</w:t>
      </w:r>
    </w:p>
    <w:p w:rsidR="00457856" w:rsidRPr="00E83E1A" w:rsidRDefault="000A340C" w:rsidP="00457856">
      <w:pPr>
        <w:pStyle w:val="ListParagraph"/>
        <w:numPr>
          <w:ilvl w:val="0"/>
          <w:numId w:val="18"/>
        </w:numPr>
        <w:spacing w:before="120" w:line="240" w:lineRule="auto"/>
        <w:jc w:val="both"/>
      </w:pPr>
      <w:r w:rsidRPr="00E83E1A">
        <w:t xml:space="preserve">After </w:t>
      </w:r>
      <w:r w:rsidRPr="00E83E1A">
        <w:rPr>
          <w:b/>
        </w:rPr>
        <w:t>successful</w:t>
      </w:r>
      <w:r w:rsidRPr="00E83E1A">
        <w:t xml:space="preserve"> </w:t>
      </w:r>
      <w:r w:rsidR="00B5551C" w:rsidRPr="00E83E1A">
        <w:t>pet</w:t>
      </w:r>
      <w:r w:rsidRPr="00E83E1A">
        <w:t xml:space="preserve"> delete a notification message </w:t>
      </w:r>
      <w:r w:rsidR="00363B3A" w:rsidRPr="00E83E1A">
        <w:rPr>
          <w:rFonts w:ascii="Consolas" w:hAnsi="Consolas"/>
          <w:b/>
        </w:rPr>
        <w:t>"</w:t>
      </w:r>
      <w:r w:rsidR="00887BDA">
        <w:rPr>
          <w:rFonts w:ascii="Consolas" w:hAnsi="Consolas"/>
          <w:b/>
        </w:rPr>
        <w:t>Song</w:t>
      </w:r>
      <w:r w:rsidR="00457856" w:rsidRPr="00E83E1A">
        <w:rPr>
          <w:rFonts w:ascii="Consolas" w:hAnsi="Consolas"/>
          <w:b/>
        </w:rPr>
        <w:t xml:space="preserve"> removed successfully!</w:t>
      </w:r>
      <w:r w:rsidR="00363B3A" w:rsidRPr="00E83E1A"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 xml:space="preserve"> </w:t>
      </w:r>
      <w:r w:rsidRPr="00E83E1A">
        <w:t xml:space="preserve">should be </w:t>
      </w:r>
      <w:r w:rsidR="00F93776" w:rsidRPr="00E83E1A">
        <w:t xml:space="preserve">displayed and the </w:t>
      </w:r>
      <w:r w:rsidR="00887BDA">
        <w:rPr>
          <w:b/>
        </w:rPr>
        <w:t>all songs view</w:t>
      </w:r>
      <w:r w:rsidR="00F93776" w:rsidRPr="00E83E1A">
        <w:t xml:space="preserve"> should be </w:t>
      </w:r>
      <w:r w:rsidR="00F93776" w:rsidRPr="00E83E1A">
        <w:rPr>
          <w:b/>
        </w:rPr>
        <w:t>shown</w:t>
      </w:r>
      <w:r w:rsidR="00457856" w:rsidRPr="00E83E1A">
        <w:t>.</w:t>
      </w:r>
    </w:p>
    <w:p w:rsidR="00457856" w:rsidRPr="00E83E1A" w:rsidRDefault="00BC2F9E" w:rsidP="00457856">
      <w:pPr>
        <w:spacing w:before="120" w:line="240" w:lineRule="auto"/>
        <w:ind w:left="360"/>
        <w:jc w:val="center"/>
      </w:pPr>
      <w:r>
        <w:rPr>
          <w:noProof/>
        </w:rPr>
        <w:drawing>
          <wp:inline distT="0" distB="0" distL="0" distR="0">
            <wp:extent cx="6617335" cy="3278505"/>
            <wp:effectExtent l="19050" t="19050" r="12065" b="171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335" cy="3278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7BDA" w:rsidRPr="00E83E1A" w:rsidRDefault="000A340C" w:rsidP="00887BDA">
      <w:pPr>
        <w:pStyle w:val="ListParagraph"/>
        <w:numPr>
          <w:ilvl w:val="0"/>
          <w:numId w:val="18"/>
        </w:numPr>
        <w:spacing w:before="120" w:line="240" w:lineRule="auto"/>
        <w:jc w:val="both"/>
      </w:pPr>
      <w:r w:rsidRPr="00E83E1A">
        <w:t xml:space="preserve">Deleting works immediately, with </w:t>
      </w:r>
      <w:r w:rsidRPr="00E83E1A">
        <w:rPr>
          <w:b/>
        </w:rPr>
        <w:t>no confirmation</w:t>
      </w:r>
      <w:r w:rsidRPr="00E83E1A">
        <w:t>.</w:t>
      </w:r>
    </w:p>
    <w:p w:rsidR="00201EFC" w:rsidRPr="00E83E1A" w:rsidRDefault="00201EFC" w:rsidP="005D7402">
      <w:pPr>
        <w:pStyle w:val="Heading3"/>
        <w:jc w:val="center"/>
      </w:pPr>
      <w:r w:rsidRPr="00E83E1A">
        <w:t xml:space="preserve">My </w:t>
      </w:r>
      <w:r w:rsidR="00887BDA">
        <w:t>Songs</w:t>
      </w:r>
      <w:r w:rsidR="00457856" w:rsidRPr="00E83E1A">
        <w:t xml:space="preserve"> </w:t>
      </w:r>
      <w:r w:rsidR="00C432D9">
        <w:t>(</w:t>
      </w:r>
      <w:r w:rsidR="00C432D9">
        <w:rPr>
          <w:lang w:val="bg-BG"/>
        </w:rPr>
        <w:t>10</w:t>
      </w:r>
      <w:r w:rsidR="0034653A" w:rsidRPr="00E83E1A">
        <w:t xml:space="preserve"> pts)</w:t>
      </w:r>
    </w:p>
    <w:p w:rsidR="00635D45" w:rsidRPr="00E83E1A" w:rsidRDefault="00635D45" w:rsidP="00635D45">
      <w:r w:rsidRPr="00E83E1A">
        <w:t xml:space="preserve">Each </w:t>
      </w:r>
      <w:r w:rsidRPr="00E83E1A">
        <w:rPr>
          <w:b/>
        </w:rPr>
        <w:t xml:space="preserve">user </w:t>
      </w:r>
      <w:r w:rsidRPr="00E83E1A">
        <w:t xml:space="preserve">should be able to view his own </w:t>
      </w:r>
      <w:r w:rsidR="00887BDA">
        <w:t>songs</w:t>
      </w:r>
      <w:r w:rsidRPr="00E83E1A">
        <w:t xml:space="preserve"> by clicking [</w:t>
      </w:r>
      <w:r w:rsidRPr="00E83E1A">
        <w:rPr>
          <w:b/>
        </w:rPr>
        <w:t xml:space="preserve">My </w:t>
      </w:r>
      <w:r w:rsidR="00887BDA">
        <w:rPr>
          <w:b/>
        </w:rPr>
        <w:t>Songs</w:t>
      </w:r>
      <w:r w:rsidRPr="00E83E1A">
        <w:t>].</w:t>
      </w:r>
    </w:p>
    <w:p w:rsidR="00BE5BA3" w:rsidRDefault="00635D45" w:rsidP="00457856">
      <w:pPr>
        <w:pStyle w:val="ListParagraph"/>
        <w:numPr>
          <w:ilvl w:val="0"/>
          <w:numId w:val="19"/>
        </w:numPr>
        <w:spacing w:before="120" w:line="240" w:lineRule="auto"/>
        <w:jc w:val="both"/>
      </w:pPr>
      <w:r w:rsidRPr="00E83E1A">
        <w:t xml:space="preserve">The </w:t>
      </w:r>
      <w:r w:rsidR="00887BDA">
        <w:rPr>
          <w:b/>
        </w:rPr>
        <w:t>songs</w:t>
      </w:r>
      <w:r w:rsidRPr="00E83E1A">
        <w:t xml:space="preserve"> should be listed like in the </w:t>
      </w:r>
      <w:r w:rsidR="00887BDA">
        <w:rPr>
          <w:b/>
        </w:rPr>
        <w:t>all songs</w:t>
      </w:r>
      <w:r w:rsidRPr="00E83E1A">
        <w:t xml:space="preserve"> section</w:t>
      </w:r>
      <w:r w:rsidR="00457856" w:rsidRPr="00E83E1A">
        <w:t>, except the</w:t>
      </w:r>
      <w:r w:rsidR="00887BDA">
        <w:rPr>
          <w:b/>
        </w:rPr>
        <w:t xml:space="preserve"> </w:t>
      </w:r>
      <w:r w:rsidR="00887BDA" w:rsidRPr="00887BDA">
        <w:t>user</w:t>
      </w:r>
      <w:r w:rsidR="00887BDA">
        <w:t xml:space="preserve"> should see only the songs that he created</w:t>
      </w:r>
      <w:r w:rsidR="00457856" w:rsidRPr="00E83E1A">
        <w:t>.</w:t>
      </w:r>
    </w:p>
    <w:p w:rsidR="00166634" w:rsidRPr="00166634" w:rsidRDefault="00166634" w:rsidP="00457856">
      <w:pPr>
        <w:pStyle w:val="ListParagraph"/>
        <w:numPr>
          <w:ilvl w:val="0"/>
          <w:numId w:val="19"/>
        </w:numPr>
        <w:spacing w:before="120" w:line="240" w:lineRule="auto"/>
        <w:jc w:val="both"/>
        <w:rPr>
          <w:b/>
        </w:rPr>
      </w:pPr>
      <w:r>
        <w:t xml:space="preserve">The songs should be </w:t>
      </w:r>
      <w:r w:rsidRPr="00166634">
        <w:rPr>
          <w:b/>
        </w:rPr>
        <w:t>ordered</w:t>
      </w:r>
      <w:r>
        <w:t xml:space="preserve"> first by the amount of </w:t>
      </w:r>
      <w:r w:rsidRPr="00166634">
        <w:rPr>
          <w:b/>
        </w:rPr>
        <w:t>likes in descending</w:t>
      </w:r>
      <w:r>
        <w:t xml:space="preserve">, then by the </w:t>
      </w:r>
      <w:r w:rsidRPr="00166634">
        <w:rPr>
          <w:b/>
        </w:rPr>
        <w:t>"listened" counter in descending</w:t>
      </w:r>
    </w:p>
    <w:p w:rsidR="00457856" w:rsidRPr="00E83E1A" w:rsidRDefault="00D817DE" w:rsidP="00457856">
      <w:pPr>
        <w:spacing w:before="120" w:line="240" w:lineRule="auto"/>
        <w:ind w:left="360"/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67DDA116" wp14:editId="4E1A295B">
            <wp:extent cx="6626225" cy="3001645"/>
            <wp:effectExtent l="19050" t="19050" r="22225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B71410" w:rsidRPr="00E83E1A" w:rsidRDefault="006D303D" w:rsidP="00D214F5">
      <w:pPr>
        <w:pStyle w:val="Heading2"/>
        <w:jc w:val="center"/>
      </w:pPr>
      <w:r w:rsidRPr="00E83E1A">
        <w:t>Submitting</w:t>
      </w:r>
      <w:r w:rsidR="00B71410" w:rsidRPr="00E83E1A">
        <w:t xml:space="preserve"> Your Solution</w:t>
      </w:r>
    </w:p>
    <w:p w:rsidR="00B71410" w:rsidRPr="00E83E1A" w:rsidRDefault="00B71410" w:rsidP="00B71410">
      <w:r w:rsidRPr="00E83E1A">
        <w:t xml:space="preserve">Place in a ZIP file your project folder. Exclude the </w:t>
      </w:r>
      <w:r w:rsidRPr="00E83E1A">
        <w:rPr>
          <w:rStyle w:val="CodeChar"/>
          <w:noProof w:val="0"/>
        </w:rPr>
        <w:t>node_modules</w:t>
      </w:r>
      <w:r w:rsidRPr="00E83E1A">
        <w:t xml:space="preserve"> folder. Upload the archive to the Judge.</w:t>
      </w:r>
    </w:p>
    <w:sectPr w:rsidR="00B71410" w:rsidRPr="00E83E1A" w:rsidSect="00806A4A">
      <w:headerReference w:type="default" r:id="rId36"/>
      <w:footerReference w:type="default" r:id="rId37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1BE2" w:rsidRDefault="00B01BE2" w:rsidP="008068A2">
      <w:pPr>
        <w:spacing w:after="0" w:line="240" w:lineRule="auto"/>
      </w:pPr>
      <w:r>
        <w:separator/>
      </w:r>
    </w:p>
  </w:endnote>
  <w:endnote w:type="continuationSeparator" w:id="0">
    <w:p w:rsidR="00B01BE2" w:rsidRDefault="00B01BE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68DE" w:rsidRPr="00AC77AD" w:rsidRDefault="00EF68DE" w:rsidP="007C2AE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9E7752C" wp14:editId="6F86F837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1" name="Picture 21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27ED5104" wp14:editId="5649C3D2">
          <wp:extent cx="1419225" cy="352425"/>
          <wp:effectExtent l="0" t="0" r="9525" b="9525"/>
          <wp:docPr id="10" name="Picture 10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66EA200F" wp14:editId="3EDCD84F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19D51A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9632804" wp14:editId="2C02E8B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EF68DE" w:rsidRPr="008C2B83" w:rsidRDefault="00EF68DE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817DE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817DE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632804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:rsidR="00EF68DE" w:rsidRPr="008C2B83" w:rsidRDefault="00EF68DE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817DE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817DE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6A65DFF" wp14:editId="3770A4E0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EF68DE" w:rsidRDefault="00EF68DE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A65DFF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:rsidR="00EF68DE" w:rsidRDefault="00EF68DE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77209C7" wp14:editId="6CEE006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EF68DE" w:rsidRDefault="00EF68DE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EF68DE" w:rsidRDefault="00EF68DE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E3998E" wp14:editId="0086C93C">
                                <wp:extent cx="167005" cy="203387"/>
                                <wp:effectExtent l="0" t="0" r="4445" b="6350"/>
                                <wp:docPr id="15" name="Picture 1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DE2C4CF" wp14:editId="0FA51404">
                                <wp:extent cx="171450" cy="205105"/>
                                <wp:effectExtent l="0" t="0" r="0" b="4445"/>
                                <wp:docPr id="14" name="Picture 14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AFDA216" wp14:editId="7F400E83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779C6B4" wp14:editId="75C8BED4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14DCA3F" wp14:editId="105496DA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82BD302" wp14:editId="644AB4D6">
                                <wp:extent cx="190500" cy="190500"/>
                                <wp:effectExtent l="0" t="0" r="0" b="0"/>
                                <wp:docPr id="13" name="Picture 1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1087007" wp14:editId="5BBE80CD">
                                <wp:extent cx="176530" cy="176530"/>
                                <wp:effectExtent l="0" t="0" r="0" b="0"/>
                                <wp:docPr id="12" name="Picture 1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6602485" wp14:editId="2165D94F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B4E811E" wp14:editId="6DBC386F">
                                <wp:extent cx="215153" cy="209247"/>
                                <wp:effectExtent l="0" t="0" r="0" b="635"/>
                                <wp:docPr id="11" name="Picture 11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CDE0AD" wp14:editId="3D312B7C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7209C7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EF68DE" w:rsidRDefault="00EF68DE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EF68DE" w:rsidRDefault="00EF68DE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E3998E" wp14:editId="0086C93C">
                          <wp:extent cx="167005" cy="203387"/>
                          <wp:effectExtent l="0" t="0" r="4445" b="6350"/>
                          <wp:docPr id="15" name="Picture 1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DE2C4CF" wp14:editId="0FA51404">
                          <wp:extent cx="171450" cy="205105"/>
                          <wp:effectExtent l="0" t="0" r="0" b="4445"/>
                          <wp:docPr id="14" name="Picture 14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AFDA216" wp14:editId="7F400E83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779C6B4" wp14:editId="75C8BED4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14DCA3F" wp14:editId="105496DA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82BD302" wp14:editId="644AB4D6">
                          <wp:extent cx="190500" cy="190500"/>
                          <wp:effectExtent l="0" t="0" r="0" b="0"/>
                          <wp:docPr id="13" name="Picture 1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1087007" wp14:editId="5BBE80CD">
                          <wp:extent cx="176530" cy="176530"/>
                          <wp:effectExtent l="0" t="0" r="0" b="0"/>
                          <wp:docPr id="12" name="Picture 1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6602485" wp14:editId="2165D94F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B4E811E" wp14:editId="6DBC386F">
                          <wp:extent cx="215153" cy="209247"/>
                          <wp:effectExtent l="0" t="0" r="0" b="635"/>
                          <wp:docPr id="11" name="Picture 11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CDE0AD" wp14:editId="3D312B7C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:rsidR="00B5551C" w:rsidRPr="00AC77AD" w:rsidRDefault="00B5551C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1BE2" w:rsidRDefault="00B01BE2" w:rsidP="008068A2">
      <w:pPr>
        <w:spacing w:after="0" w:line="240" w:lineRule="auto"/>
      </w:pPr>
      <w:r>
        <w:separator/>
      </w:r>
    </w:p>
  </w:footnote>
  <w:footnote w:type="continuationSeparator" w:id="0">
    <w:p w:rsidR="00B01BE2" w:rsidRDefault="00B01BE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5551C" w:rsidRDefault="00B5551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6401E"/>
    <w:multiLevelType w:val="hybridMultilevel"/>
    <w:tmpl w:val="E0E40D2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B21A09"/>
    <w:multiLevelType w:val="hybridMultilevel"/>
    <w:tmpl w:val="2B56ED7C"/>
    <w:lvl w:ilvl="0" w:tplc="5E3EEB5E">
      <w:start w:val="1"/>
      <w:numFmt w:val="decimal"/>
      <w:lvlText w:val="Problem 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9D2BBE"/>
    <w:multiLevelType w:val="hybridMultilevel"/>
    <w:tmpl w:val="7294100E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4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9A0513"/>
    <w:multiLevelType w:val="hybridMultilevel"/>
    <w:tmpl w:val="D87C9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1394D2D"/>
    <w:multiLevelType w:val="hybridMultilevel"/>
    <w:tmpl w:val="DE82E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27"/>
  </w:num>
  <w:num w:numId="4">
    <w:abstractNumId w:val="23"/>
  </w:num>
  <w:num w:numId="5">
    <w:abstractNumId w:val="15"/>
  </w:num>
  <w:num w:numId="6">
    <w:abstractNumId w:val="13"/>
  </w:num>
  <w:num w:numId="7">
    <w:abstractNumId w:val="29"/>
  </w:num>
  <w:num w:numId="8">
    <w:abstractNumId w:val="10"/>
  </w:num>
  <w:num w:numId="9">
    <w:abstractNumId w:val="19"/>
  </w:num>
  <w:num w:numId="10">
    <w:abstractNumId w:val="18"/>
  </w:num>
  <w:num w:numId="11">
    <w:abstractNumId w:val="7"/>
  </w:num>
  <w:num w:numId="12">
    <w:abstractNumId w:val="12"/>
  </w:num>
  <w:num w:numId="13">
    <w:abstractNumId w:val="21"/>
  </w:num>
  <w:num w:numId="14">
    <w:abstractNumId w:val="2"/>
  </w:num>
  <w:num w:numId="15">
    <w:abstractNumId w:val="1"/>
  </w:num>
  <w:num w:numId="16">
    <w:abstractNumId w:val="2"/>
  </w:num>
  <w:num w:numId="17">
    <w:abstractNumId w:val="35"/>
  </w:num>
  <w:num w:numId="18">
    <w:abstractNumId w:val="32"/>
  </w:num>
  <w:num w:numId="19">
    <w:abstractNumId w:val="4"/>
  </w:num>
  <w:num w:numId="20">
    <w:abstractNumId w:val="20"/>
  </w:num>
  <w:num w:numId="21">
    <w:abstractNumId w:val="14"/>
  </w:num>
  <w:num w:numId="22">
    <w:abstractNumId w:val="26"/>
  </w:num>
  <w:num w:numId="23">
    <w:abstractNumId w:val="5"/>
  </w:num>
  <w:num w:numId="24">
    <w:abstractNumId w:val="24"/>
  </w:num>
  <w:num w:numId="25">
    <w:abstractNumId w:val="8"/>
  </w:num>
  <w:num w:numId="26">
    <w:abstractNumId w:val="34"/>
  </w:num>
  <w:num w:numId="27">
    <w:abstractNumId w:val="36"/>
  </w:num>
  <w:num w:numId="28">
    <w:abstractNumId w:val="30"/>
  </w:num>
  <w:num w:numId="29">
    <w:abstractNumId w:val="6"/>
  </w:num>
  <w:num w:numId="30">
    <w:abstractNumId w:val="28"/>
  </w:num>
  <w:num w:numId="31">
    <w:abstractNumId w:val="0"/>
  </w:num>
  <w:num w:numId="32">
    <w:abstractNumId w:val="16"/>
  </w:num>
  <w:num w:numId="33">
    <w:abstractNumId w:val="38"/>
  </w:num>
  <w:num w:numId="34">
    <w:abstractNumId w:val="39"/>
  </w:num>
  <w:num w:numId="35">
    <w:abstractNumId w:val="31"/>
  </w:num>
  <w:num w:numId="36">
    <w:abstractNumId w:val="25"/>
  </w:num>
  <w:num w:numId="37">
    <w:abstractNumId w:val="33"/>
  </w:num>
  <w:num w:numId="38">
    <w:abstractNumId w:val="40"/>
  </w:num>
  <w:num w:numId="39">
    <w:abstractNumId w:val="37"/>
  </w:num>
  <w:num w:numId="40">
    <w:abstractNumId w:val="9"/>
  </w:num>
  <w:num w:numId="41">
    <w:abstractNumId w:val="22"/>
  </w:num>
  <w:num w:numId="42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8"/>
  <w:attachedTemplate r:id="rId1"/>
  <w:linkStyl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15B3"/>
    <w:rsid w:val="00002C1C"/>
    <w:rsid w:val="00003252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5B7D"/>
    <w:rsid w:val="00046E9E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548E"/>
    <w:rsid w:val="000F6E91"/>
    <w:rsid w:val="00103906"/>
    <w:rsid w:val="001042A8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30DB8"/>
    <w:rsid w:val="00134739"/>
    <w:rsid w:val="00140F87"/>
    <w:rsid w:val="00142665"/>
    <w:rsid w:val="0014452E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4CDC"/>
    <w:rsid w:val="00166634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3001"/>
    <w:rsid w:val="001B56C6"/>
    <w:rsid w:val="001B6492"/>
    <w:rsid w:val="001B7334"/>
    <w:rsid w:val="001C1C20"/>
    <w:rsid w:val="001D154B"/>
    <w:rsid w:val="001D2464"/>
    <w:rsid w:val="001D2915"/>
    <w:rsid w:val="001E0929"/>
    <w:rsid w:val="001E095C"/>
    <w:rsid w:val="001E1161"/>
    <w:rsid w:val="001E379F"/>
    <w:rsid w:val="001E3FEF"/>
    <w:rsid w:val="001E5745"/>
    <w:rsid w:val="001F007C"/>
    <w:rsid w:val="001F33A6"/>
    <w:rsid w:val="001F3D2A"/>
    <w:rsid w:val="001F4B6B"/>
    <w:rsid w:val="00200076"/>
    <w:rsid w:val="00201EFC"/>
    <w:rsid w:val="00202683"/>
    <w:rsid w:val="0020373E"/>
    <w:rsid w:val="002053DC"/>
    <w:rsid w:val="002071BF"/>
    <w:rsid w:val="0021092D"/>
    <w:rsid w:val="00211959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40DF"/>
    <w:rsid w:val="00246C88"/>
    <w:rsid w:val="0025096C"/>
    <w:rsid w:val="00255940"/>
    <w:rsid w:val="00255F51"/>
    <w:rsid w:val="00256BCD"/>
    <w:rsid w:val="0025758E"/>
    <w:rsid w:val="00261297"/>
    <w:rsid w:val="00263D21"/>
    <w:rsid w:val="00264287"/>
    <w:rsid w:val="0026589D"/>
    <w:rsid w:val="002664E1"/>
    <w:rsid w:val="002753B3"/>
    <w:rsid w:val="00277107"/>
    <w:rsid w:val="0028263B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D57A7"/>
    <w:rsid w:val="002D5898"/>
    <w:rsid w:val="002D595C"/>
    <w:rsid w:val="002D5A7E"/>
    <w:rsid w:val="002E3FFD"/>
    <w:rsid w:val="002E7E8B"/>
    <w:rsid w:val="002E7F29"/>
    <w:rsid w:val="002F145A"/>
    <w:rsid w:val="002F299B"/>
    <w:rsid w:val="0030152F"/>
    <w:rsid w:val="00303EAE"/>
    <w:rsid w:val="00304A65"/>
    <w:rsid w:val="00304A79"/>
    <w:rsid w:val="00306105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653A"/>
    <w:rsid w:val="00351B2B"/>
    <w:rsid w:val="00352A1A"/>
    <w:rsid w:val="0035697F"/>
    <w:rsid w:val="003616E9"/>
    <w:rsid w:val="00362728"/>
    <w:rsid w:val="00363B3A"/>
    <w:rsid w:val="00366701"/>
    <w:rsid w:val="00371188"/>
    <w:rsid w:val="00371577"/>
    <w:rsid w:val="00373DE0"/>
    <w:rsid w:val="00375724"/>
    <w:rsid w:val="00377406"/>
    <w:rsid w:val="00380B3F"/>
    <w:rsid w:val="003817EF"/>
    <w:rsid w:val="00381C7B"/>
    <w:rsid w:val="00381F46"/>
    <w:rsid w:val="00382A45"/>
    <w:rsid w:val="0038470B"/>
    <w:rsid w:val="00387E4C"/>
    <w:rsid w:val="00391D45"/>
    <w:rsid w:val="00393972"/>
    <w:rsid w:val="00394B32"/>
    <w:rsid w:val="0039745D"/>
    <w:rsid w:val="003A0300"/>
    <w:rsid w:val="003A1601"/>
    <w:rsid w:val="003A1766"/>
    <w:rsid w:val="003A18FE"/>
    <w:rsid w:val="003A3C98"/>
    <w:rsid w:val="003A5602"/>
    <w:rsid w:val="003A7863"/>
    <w:rsid w:val="003B21F5"/>
    <w:rsid w:val="003B326A"/>
    <w:rsid w:val="003B444A"/>
    <w:rsid w:val="003B6A53"/>
    <w:rsid w:val="003B712E"/>
    <w:rsid w:val="003C1207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167F"/>
    <w:rsid w:val="003E210F"/>
    <w:rsid w:val="003E3C7B"/>
    <w:rsid w:val="003E6B67"/>
    <w:rsid w:val="003E6BFB"/>
    <w:rsid w:val="003E7974"/>
    <w:rsid w:val="003F0355"/>
    <w:rsid w:val="003F1864"/>
    <w:rsid w:val="003F2C5D"/>
    <w:rsid w:val="003F3BD8"/>
    <w:rsid w:val="003F45A2"/>
    <w:rsid w:val="003F4F9C"/>
    <w:rsid w:val="004108A1"/>
    <w:rsid w:val="0041131A"/>
    <w:rsid w:val="00413508"/>
    <w:rsid w:val="0041481D"/>
    <w:rsid w:val="00414B5B"/>
    <w:rsid w:val="004179E3"/>
    <w:rsid w:val="0042170D"/>
    <w:rsid w:val="0042390A"/>
    <w:rsid w:val="0042677E"/>
    <w:rsid w:val="00427F8E"/>
    <w:rsid w:val="004311CA"/>
    <w:rsid w:val="004404C1"/>
    <w:rsid w:val="00444804"/>
    <w:rsid w:val="00444E72"/>
    <w:rsid w:val="0044712F"/>
    <w:rsid w:val="004506A6"/>
    <w:rsid w:val="00452509"/>
    <w:rsid w:val="0045453A"/>
    <w:rsid w:val="00455C32"/>
    <w:rsid w:val="00455EFF"/>
    <w:rsid w:val="00457856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4889"/>
    <w:rsid w:val="00476D4B"/>
    <w:rsid w:val="00481AED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C4260"/>
    <w:rsid w:val="004C680F"/>
    <w:rsid w:val="004C6AC8"/>
    <w:rsid w:val="004C7EF5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42A7"/>
    <w:rsid w:val="00534695"/>
    <w:rsid w:val="00534C5F"/>
    <w:rsid w:val="00534F5C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5223"/>
    <w:rsid w:val="005A7EDE"/>
    <w:rsid w:val="005B1D6E"/>
    <w:rsid w:val="005B1EBF"/>
    <w:rsid w:val="005B1F7E"/>
    <w:rsid w:val="005B32AC"/>
    <w:rsid w:val="005B391B"/>
    <w:rsid w:val="005B59DB"/>
    <w:rsid w:val="005C131C"/>
    <w:rsid w:val="005C6A24"/>
    <w:rsid w:val="005C6C3F"/>
    <w:rsid w:val="005C73B8"/>
    <w:rsid w:val="005C7BFE"/>
    <w:rsid w:val="005D0207"/>
    <w:rsid w:val="005D0F90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E7A42"/>
    <w:rsid w:val="005F1D5F"/>
    <w:rsid w:val="005F204A"/>
    <w:rsid w:val="005F278E"/>
    <w:rsid w:val="005F5F78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4DCF"/>
    <w:rsid w:val="00625E88"/>
    <w:rsid w:val="00632962"/>
    <w:rsid w:val="00633198"/>
    <w:rsid w:val="0063342B"/>
    <w:rsid w:val="00635D45"/>
    <w:rsid w:val="00640A9D"/>
    <w:rsid w:val="00645F6F"/>
    <w:rsid w:val="0065113B"/>
    <w:rsid w:val="00651F1A"/>
    <w:rsid w:val="00652B45"/>
    <w:rsid w:val="00653DA9"/>
    <w:rsid w:val="0065718D"/>
    <w:rsid w:val="006577B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570F"/>
    <w:rsid w:val="006767BC"/>
    <w:rsid w:val="00676EC6"/>
    <w:rsid w:val="006813EB"/>
    <w:rsid w:val="006830F8"/>
    <w:rsid w:val="0069297C"/>
    <w:rsid w:val="00694061"/>
    <w:rsid w:val="00694F21"/>
    <w:rsid w:val="00695634"/>
    <w:rsid w:val="0069586E"/>
    <w:rsid w:val="0069690B"/>
    <w:rsid w:val="006A4CA4"/>
    <w:rsid w:val="006A67EB"/>
    <w:rsid w:val="006A6EEC"/>
    <w:rsid w:val="006A7152"/>
    <w:rsid w:val="006B2F67"/>
    <w:rsid w:val="006B5EAB"/>
    <w:rsid w:val="006B73BE"/>
    <w:rsid w:val="006C08A5"/>
    <w:rsid w:val="006C5168"/>
    <w:rsid w:val="006C5BA9"/>
    <w:rsid w:val="006C7054"/>
    <w:rsid w:val="006D2DB5"/>
    <w:rsid w:val="006D303D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688F"/>
    <w:rsid w:val="00742EBB"/>
    <w:rsid w:val="00744D3B"/>
    <w:rsid w:val="007461DA"/>
    <w:rsid w:val="00747053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404"/>
    <w:rsid w:val="007D5E2E"/>
    <w:rsid w:val="007D69B1"/>
    <w:rsid w:val="007D7040"/>
    <w:rsid w:val="007D7BBE"/>
    <w:rsid w:val="007E0960"/>
    <w:rsid w:val="007E3A67"/>
    <w:rsid w:val="007E4E9A"/>
    <w:rsid w:val="007E51C3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7932"/>
    <w:rsid w:val="008205CE"/>
    <w:rsid w:val="008236F1"/>
    <w:rsid w:val="00824F5A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BDA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2B83"/>
    <w:rsid w:val="008C39E9"/>
    <w:rsid w:val="008C50C0"/>
    <w:rsid w:val="008D0285"/>
    <w:rsid w:val="008D2CA6"/>
    <w:rsid w:val="008D6EAD"/>
    <w:rsid w:val="008E0FD8"/>
    <w:rsid w:val="008E6CF3"/>
    <w:rsid w:val="008E723E"/>
    <w:rsid w:val="008F1936"/>
    <w:rsid w:val="008F202C"/>
    <w:rsid w:val="008F22F0"/>
    <w:rsid w:val="008F5B43"/>
    <w:rsid w:val="008F5FDB"/>
    <w:rsid w:val="00902E68"/>
    <w:rsid w:val="00906727"/>
    <w:rsid w:val="00912B64"/>
    <w:rsid w:val="00912BC6"/>
    <w:rsid w:val="00913F2E"/>
    <w:rsid w:val="00914594"/>
    <w:rsid w:val="0092361F"/>
    <w:rsid w:val="0092647A"/>
    <w:rsid w:val="00933894"/>
    <w:rsid w:val="00933BF4"/>
    <w:rsid w:val="009350A2"/>
    <w:rsid w:val="0094004E"/>
    <w:rsid w:val="00940291"/>
    <w:rsid w:val="00941FFF"/>
    <w:rsid w:val="0094330B"/>
    <w:rsid w:val="00944948"/>
    <w:rsid w:val="00945F3B"/>
    <w:rsid w:val="00947DFF"/>
    <w:rsid w:val="00951691"/>
    <w:rsid w:val="00951855"/>
    <w:rsid w:val="0095391F"/>
    <w:rsid w:val="00957239"/>
    <w:rsid w:val="0095730E"/>
    <w:rsid w:val="00962328"/>
    <w:rsid w:val="00962ED2"/>
    <w:rsid w:val="00963F6D"/>
    <w:rsid w:val="00970DF1"/>
    <w:rsid w:val="00972CD6"/>
    <w:rsid w:val="00975A67"/>
    <w:rsid w:val="00976660"/>
    <w:rsid w:val="00980F26"/>
    <w:rsid w:val="009816F7"/>
    <w:rsid w:val="00984457"/>
    <w:rsid w:val="009854A7"/>
    <w:rsid w:val="00990C9F"/>
    <w:rsid w:val="009919A3"/>
    <w:rsid w:val="00994796"/>
    <w:rsid w:val="00997517"/>
    <w:rsid w:val="009A296D"/>
    <w:rsid w:val="009A508F"/>
    <w:rsid w:val="009A523A"/>
    <w:rsid w:val="009B1972"/>
    <w:rsid w:val="009B2072"/>
    <w:rsid w:val="009B629E"/>
    <w:rsid w:val="009B6F06"/>
    <w:rsid w:val="009B70FF"/>
    <w:rsid w:val="009C0C39"/>
    <w:rsid w:val="009C133F"/>
    <w:rsid w:val="009C151E"/>
    <w:rsid w:val="009C578D"/>
    <w:rsid w:val="009C6C00"/>
    <w:rsid w:val="009C756B"/>
    <w:rsid w:val="009C7C72"/>
    <w:rsid w:val="009D1805"/>
    <w:rsid w:val="009E33A9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5BC"/>
    <w:rsid w:val="00A40C88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7D20"/>
    <w:rsid w:val="00A60D7B"/>
    <w:rsid w:val="00A70227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FFA"/>
    <w:rsid w:val="00AB07C0"/>
    <w:rsid w:val="00AB0F9D"/>
    <w:rsid w:val="00AB106E"/>
    <w:rsid w:val="00AB2224"/>
    <w:rsid w:val="00AB407D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BE6"/>
    <w:rsid w:val="00AD3214"/>
    <w:rsid w:val="00AD5D9B"/>
    <w:rsid w:val="00AE01A4"/>
    <w:rsid w:val="00AE0551"/>
    <w:rsid w:val="00AE05D3"/>
    <w:rsid w:val="00AE158B"/>
    <w:rsid w:val="00AE36D9"/>
    <w:rsid w:val="00AE4557"/>
    <w:rsid w:val="00AE707A"/>
    <w:rsid w:val="00AF1850"/>
    <w:rsid w:val="00AF408C"/>
    <w:rsid w:val="00AF4CDE"/>
    <w:rsid w:val="00AF5B7F"/>
    <w:rsid w:val="00B01BE2"/>
    <w:rsid w:val="00B020DA"/>
    <w:rsid w:val="00B034B7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458E"/>
    <w:rsid w:val="00B34AAA"/>
    <w:rsid w:val="00B37136"/>
    <w:rsid w:val="00B37908"/>
    <w:rsid w:val="00B42483"/>
    <w:rsid w:val="00B502E3"/>
    <w:rsid w:val="00B5306B"/>
    <w:rsid w:val="00B538C6"/>
    <w:rsid w:val="00B55514"/>
    <w:rsid w:val="00B5551C"/>
    <w:rsid w:val="00B55BF6"/>
    <w:rsid w:val="00B55D21"/>
    <w:rsid w:val="00B565FD"/>
    <w:rsid w:val="00B57233"/>
    <w:rsid w:val="00B5790E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006"/>
    <w:rsid w:val="00B81460"/>
    <w:rsid w:val="00B817E3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4E8A"/>
    <w:rsid w:val="00BB6666"/>
    <w:rsid w:val="00BC2F9E"/>
    <w:rsid w:val="00BC43FD"/>
    <w:rsid w:val="00BC4587"/>
    <w:rsid w:val="00BC56D6"/>
    <w:rsid w:val="00BC5881"/>
    <w:rsid w:val="00BC6EFC"/>
    <w:rsid w:val="00BD50CA"/>
    <w:rsid w:val="00BD6606"/>
    <w:rsid w:val="00BD6DEE"/>
    <w:rsid w:val="00BE02ED"/>
    <w:rsid w:val="00BE16A1"/>
    <w:rsid w:val="00BE3607"/>
    <w:rsid w:val="00BE4FA6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E24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2D9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2EAE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A6C2F"/>
    <w:rsid w:val="00CB1417"/>
    <w:rsid w:val="00CB46D2"/>
    <w:rsid w:val="00CC01AE"/>
    <w:rsid w:val="00CC4FFE"/>
    <w:rsid w:val="00CD093E"/>
    <w:rsid w:val="00CD112E"/>
    <w:rsid w:val="00CD6A6B"/>
    <w:rsid w:val="00CD7485"/>
    <w:rsid w:val="00CE7693"/>
    <w:rsid w:val="00CF3EE1"/>
    <w:rsid w:val="00D0104E"/>
    <w:rsid w:val="00D0165E"/>
    <w:rsid w:val="00D021D2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66B97"/>
    <w:rsid w:val="00D704FF"/>
    <w:rsid w:val="00D7180B"/>
    <w:rsid w:val="00D73957"/>
    <w:rsid w:val="00D74CB7"/>
    <w:rsid w:val="00D752EE"/>
    <w:rsid w:val="00D7617F"/>
    <w:rsid w:val="00D76CD3"/>
    <w:rsid w:val="00D77D70"/>
    <w:rsid w:val="00D817DE"/>
    <w:rsid w:val="00D8277F"/>
    <w:rsid w:val="00D82C34"/>
    <w:rsid w:val="00D8418E"/>
    <w:rsid w:val="00D87112"/>
    <w:rsid w:val="00D872B6"/>
    <w:rsid w:val="00D87662"/>
    <w:rsid w:val="00D90403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48CA"/>
    <w:rsid w:val="00DC28E6"/>
    <w:rsid w:val="00DC3240"/>
    <w:rsid w:val="00DC400D"/>
    <w:rsid w:val="00DC4CFD"/>
    <w:rsid w:val="00DC5CE9"/>
    <w:rsid w:val="00DC6A12"/>
    <w:rsid w:val="00DD2131"/>
    <w:rsid w:val="00DD4C5D"/>
    <w:rsid w:val="00DD7BB2"/>
    <w:rsid w:val="00DE1B8E"/>
    <w:rsid w:val="00DE6C2D"/>
    <w:rsid w:val="00DF00FA"/>
    <w:rsid w:val="00DF0FDA"/>
    <w:rsid w:val="00DF3198"/>
    <w:rsid w:val="00DF39E5"/>
    <w:rsid w:val="00DF3DF0"/>
    <w:rsid w:val="00DF3F0A"/>
    <w:rsid w:val="00DF40E6"/>
    <w:rsid w:val="00DF4C04"/>
    <w:rsid w:val="00DF57D8"/>
    <w:rsid w:val="00E169E6"/>
    <w:rsid w:val="00E201FE"/>
    <w:rsid w:val="00E242DA"/>
    <w:rsid w:val="00E24C6A"/>
    <w:rsid w:val="00E25811"/>
    <w:rsid w:val="00E32A4A"/>
    <w:rsid w:val="00E32F85"/>
    <w:rsid w:val="00E35187"/>
    <w:rsid w:val="00E36596"/>
    <w:rsid w:val="00E366D7"/>
    <w:rsid w:val="00E36FD8"/>
    <w:rsid w:val="00E37380"/>
    <w:rsid w:val="00E40A79"/>
    <w:rsid w:val="00E44836"/>
    <w:rsid w:val="00E45067"/>
    <w:rsid w:val="00E465C4"/>
    <w:rsid w:val="00E50934"/>
    <w:rsid w:val="00E50D83"/>
    <w:rsid w:val="00E53812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65FB"/>
    <w:rsid w:val="00E77B93"/>
    <w:rsid w:val="00E8107B"/>
    <w:rsid w:val="00E81B30"/>
    <w:rsid w:val="00E82CF3"/>
    <w:rsid w:val="00E83E1A"/>
    <w:rsid w:val="00E86D42"/>
    <w:rsid w:val="00E87F3A"/>
    <w:rsid w:val="00E92FFE"/>
    <w:rsid w:val="00E93A16"/>
    <w:rsid w:val="00EA0B92"/>
    <w:rsid w:val="00EA33CE"/>
    <w:rsid w:val="00EA3B29"/>
    <w:rsid w:val="00EA56EB"/>
    <w:rsid w:val="00EA6D02"/>
    <w:rsid w:val="00EB1A23"/>
    <w:rsid w:val="00EB2463"/>
    <w:rsid w:val="00EB264B"/>
    <w:rsid w:val="00EB3121"/>
    <w:rsid w:val="00EB6ECD"/>
    <w:rsid w:val="00EB7421"/>
    <w:rsid w:val="00EC2743"/>
    <w:rsid w:val="00EC3ACD"/>
    <w:rsid w:val="00EC4EB3"/>
    <w:rsid w:val="00EC569F"/>
    <w:rsid w:val="00EC6BE3"/>
    <w:rsid w:val="00ED0DEA"/>
    <w:rsid w:val="00ED0E48"/>
    <w:rsid w:val="00ED28A3"/>
    <w:rsid w:val="00ED73C4"/>
    <w:rsid w:val="00EE0FDD"/>
    <w:rsid w:val="00EE227E"/>
    <w:rsid w:val="00EE2686"/>
    <w:rsid w:val="00EE26A0"/>
    <w:rsid w:val="00EE6EE2"/>
    <w:rsid w:val="00EF2F31"/>
    <w:rsid w:val="00EF33E0"/>
    <w:rsid w:val="00EF55A2"/>
    <w:rsid w:val="00EF68DE"/>
    <w:rsid w:val="00F0121C"/>
    <w:rsid w:val="00F051F2"/>
    <w:rsid w:val="00F065E6"/>
    <w:rsid w:val="00F10BD4"/>
    <w:rsid w:val="00F15ECF"/>
    <w:rsid w:val="00F20B48"/>
    <w:rsid w:val="00F20CBC"/>
    <w:rsid w:val="00F234F8"/>
    <w:rsid w:val="00F237F3"/>
    <w:rsid w:val="00F30E83"/>
    <w:rsid w:val="00F3378D"/>
    <w:rsid w:val="00F377E1"/>
    <w:rsid w:val="00F414C4"/>
    <w:rsid w:val="00F44FF3"/>
    <w:rsid w:val="00F46829"/>
    <w:rsid w:val="00F46918"/>
    <w:rsid w:val="00F46DDE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731B"/>
    <w:rsid w:val="00F77980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A1F05"/>
    <w:rsid w:val="00FA65DE"/>
    <w:rsid w:val="00FB0460"/>
    <w:rsid w:val="00FB2F97"/>
    <w:rsid w:val="00FB501C"/>
    <w:rsid w:val="00FB6136"/>
    <w:rsid w:val="00FC371F"/>
    <w:rsid w:val="00FC5461"/>
    <w:rsid w:val="00FC5A7C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F008D"/>
  <w15:docId w15:val="{FBF34B52-0CEF-43C6-AFEF-38C825AD5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32D9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C432D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432D9"/>
    <w:pPr>
      <w:keepNext/>
      <w:keepLines/>
      <w:numPr>
        <w:numId w:val="24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32D9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32D9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32D9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32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32D9"/>
  </w:style>
  <w:style w:type="paragraph" w:styleId="Footer">
    <w:name w:val="footer"/>
    <w:basedOn w:val="Normal"/>
    <w:link w:val="FooterChar"/>
    <w:uiPriority w:val="99"/>
    <w:unhideWhenUsed/>
    <w:rsid w:val="00C432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32D9"/>
  </w:style>
  <w:style w:type="paragraph" w:styleId="BalloonText">
    <w:name w:val="Balloon Text"/>
    <w:basedOn w:val="Normal"/>
    <w:link w:val="BalloonTextChar"/>
    <w:uiPriority w:val="99"/>
    <w:semiHidden/>
    <w:unhideWhenUsed/>
    <w:rsid w:val="00C432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32D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432D9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432D9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432D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C432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432D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432D9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C432D9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C432D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432D9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32D9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C432D9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C43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C432D9"/>
  </w:style>
  <w:style w:type="character" w:customStyle="1" w:styleId="CodeChar">
    <w:name w:val="Code Char"/>
    <w:basedOn w:val="DefaultParagraphFont"/>
    <w:link w:val="Code"/>
    <w:rsid w:val="00C432D9"/>
    <w:rPr>
      <w:rFonts w:ascii="Consolas" w:hAnsi="Consolas"/>
      <w:b/>
      <w:noProof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table" w:customStyle="1" w:styleId="TableGrid1">
    <w:name w:val="Table Grid1"/>
    <w:basedOn w:val="TableNormal"/>
    <w:next w:val="TableGrid"/>
    <w:uiPriority w:val="59"/>
    <w:rsid w:val="00C43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C432D9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432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11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5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login" TargetMode="External"/><Relationship Id="rId18" Type="http://schemas.openxmlformats.org/officeDocument/2006/relationships/hyperlink" Target="https://baas.kinvey.com/appdata/app_id/songs/song_id" TargetMode="External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baas.kinvey.com/appdata/app_id/songs/song_id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baas.kinvey.com/appdata/app_id/songs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aas.kinvey.com/user/app_id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baas.kinvey.com/appdata/app_id/songs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baas.kinvey.com/appdata/app_id/songs?query=%7b%22_acl.creator%22:%22$%7buser_id%7d%22%7d" TargetMode="Externa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aas.kinvey.com/user/app_id/_logout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9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2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23.png"/><Relationship Id="rId12" Type="http://schemas.openxmlformats.org/officeDocument/2006/relationships/image" Target="media/image26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21.png"/><Relationship Id="rId16" Type="http://schemas.openxmlformats.org/officeDocument/2006/relationships/image" Target="media/image28.png"/><Relationship Id="rId20" Type="http://schemas.openxmlformats.org/officeDocument/2006/relationships/image" Target="media/image3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32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25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27.png"/><Relationship Id="rId22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B78783-5CBF-42BB-835E-E8645709D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Template.dotx</Template>
  <TotalTime>0</TotalTime>
  <Pages>15</Pages>
  <Words>2085</Words>
  <Characters>11887</Characters>
  <Application>Microsoft Office Word</Application>
  <DocSecurity>0</DocSecurity>
  <Lines>99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miro LLL</cp:lastModifiedBy>
  <cp:revision>2</cp:revision>
  <cp:lastPrinted>2014-02-12T16:33:00Z</cp:lastPrinted>
  <dcterms:created xsi:type="dcterms:W3CDTF">2018-12-20T23:00:00Z</dcterms:created>
  <dcterms:modified xsi:type="dcterms:W3CDTF">2018-12-20T23:00:00Z</dcterms:modified>
  <cp:category>programming, education, software engineering, software development</cp:category>
</cp:coreProperties>
</file>