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D03C6A" w14:textId="1196C921" w:rsidR="009801CC" w:rsidRDefault="00F65CFC" w:rsidP="00F65CFC">
      <w:pPr>
        <w:pStyle w:val="Heading1"/>
        <w:jc w:val="center"/>
      </w:pPr>
      <w:r>
        <w:t>Lab: JavaScript for Front-End</w:t>
      </w:r>
    </w:p>
    <w:p w14:paraId="60AEBB79" w14:textId="301FF51A" w:rsidR="00F65CFC" w:rsidRDefault="00F65CFC" w:rsidP="00F65CFC">
      <w:r>
        <w:t>Problems for exercises and homework for the "</w:t>
      </w:r>
      <w:hyperlink r:id="rId7" w:history="1">
        <w:r w:rsidRPr="00F65CFC">
          <w:rPr>
            <w:rStyle w:val="Hyperlink"/>
          </w:rPr>
          <w:t>JavaScript Applications" course @ SoftUni</w:t>
        </w:r>
      </w:hyperlink>
    </w:p>
    <w:p w14:paraId="550AB173" w14:textId="06627C52" w:rsidR="00F65CFC" w:rsidRDefault="00F65CFC" w:rsidP="00F65CFC">
      <w:pPr>
        <w:pStyle w:val="Heading2"/>
      </w:pPr>
      <w:r>
        <w:t>JS Core Module</w:t>
      </w:r>
    </w:p>
    <w:p w14:paraId="59F4F68C" w14:textId="5FB094D4" w:rsidR="00F65CFC" w:rsidRDefault="00F65CFC" w:rsidP="00F65CFC">
      <w:r>
        <w:t xml:space="preserve">Create a </w:t>
      </w:r>
      <w:r w:rsidRPr="00F65CFC">
        <w:rPr>
          <w:b/>
        </w:rPr>
        <w:t>single page</w:t>
      </w:r>
      <w:r>
        <w:rPr>
          <w:b/>
        </w:rPr>
        <w:t xml:space="preserve"> </w:t>
      </w:r>
      <w:r>
        <w:t xml:space="preserve">that contains </w:t>
      </w:r>
      <w:r w:rsidR="002B2A74">
        <w:t>a</w:t>
      </w:r>
      <w:r w:rsidR="001F0FB3">
        <w:t xml:space="preserve"> heading and</w:t>
      </w:r>
      <w:r w:rsidR="002B2A74">
        <w:t xml:space="preserve"> 3</w:t>
      </w:r>
      <w:r>
        <w:t xml:space="preserve"> courses:</w:t>
      </w:r>
    </w:p>
    <w:p w14:paraId="4FB43E01" w14:textId="17704992" w:rsidR="00F65CFC" w:rsidRPr="002B2A74" w:rsidRDefault="00F65CFC" w:rsidP="002B2A74">
      <w:pPr>
        <w:pStyle w:val="ListParagraph"/>
        <w:numPr>
          <w:ilvl w:val="0"/>
          <w:numId w:val="19"/>
        </w:numPr>
        <w:rPr>
          <w:b/>
        </w:rPr>
      </w:pPr>
      <w:r w:rsidRPr="002B2A74">
        <w:rPr>
          <w:b/>
        </w:rPr>
        <w:t>JS Essentials</w:t>
      </w:r>
      <w:r w:rsidR="002B2A74">
        <w:rPr>
          <w:b/>
        </w:rPr>
        <w:t xml:space="preserve">, </w:t>
      </w:r>
      <w:r w:rsidRPr="002B2A74">
        <w:rPr>
          <w:b/>
        </w:rPr>
        <w:t>JS Advanced</w:t>
      </w:r>
      <w:r w:rsidR="002B2A74">
        <w:rPr>
          <w:b/>
        </w:rPr>
        <w:t xml:space="preserve"> </w:t>
      </w:r>
      <w:r w:rsidR="002B2A74">
        <w:t xml:space="preserve">and </w:t>
      </w:r>
      <w:r w:rsidRPr="002B2A74">
        <w:rPr>
          <w:b/>
        </w:rPr>
        <w:t>JS Applications</w:t>
      </w:r>
    </w:p>
    <w:p w14:paraId="2857DBDB" w14:textId="35D9765F" w:rsidR="00F65CFC" w:rsidRDefault="002B2A74" w:rsidP="00F65CFC">
      <w:r w:rsidRPr="002B2A74">
        <w:rPr>
          <w:b/>
        </w:rPr>
        <w:t>Each</w:t>
      </w:r>
      <w:r>
        <w:rPr>
          <w:b/>
        </w:rPr>
        <w:t xml:space="preserve"> of them</w:t>
      </w:r>
      <w:r>
        <w:t xml:space="preserve"> should have a </w:t>
      </w:r>
      <w:r w:rsidRPr="002B2A74">
        <w:rPr>
          <w:rFonts w:ascii="Consolas" w:hAnsi="Consolas"/>
          <w:b/>
        </w:rPr>
        <w:t>[Details]</w:t>
      </w:r>
      <w:r>
        <w:t xml:space="preserve"> button. </w:t>
      </w:r>
      <w:r w:rsidR="00F65CFC">
        <w:t>The page should look like this:</w:t>
      </w:r>
    </w:p>
    <w:p w14:paraId="661A779D" w14:textId="206BAE62" w:rsidR="002B2A74" w:rsidRDefault="00F65CFC" w:rsidP="002B2A74">
      <w:pPr>
        <w:rPr>
          <w:b/>
        </w:rPr>
      </w:pPr>
      <w:r>
        <w:rPr>
          <w:noProof/>
          <w:lang w:eastAsia="ja-JP"/>
        </w:rPr>
        <w:drawing>
          <wp:inline distT="0" distB="0" distL="0" distR="0" wp14:anchorId="1C9D0DF4" wp14:editId="502CFEFD">
            <wp:extent cx="2608384" cy="2433325"/>
            <wp:effectExtent l="19050" t="19050" r="20955" b="2413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8865" cy="2433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706FB" w14:textId="4C55C309" w:rsidR="00F65CFC" w:rsidRDefault="00F65CFC" w:rsidP="00F65CFC">
      <w:pPr>
        <w:pStyle w:val="Heading2"/>
      </w:pPr>
      <w:r>
        <w:t>Structure</w:t>
      </w:r>
    </w:p>
    <w:p w14:paraId="112803E5" w14:textId="597A0DB5" w:rsidR="00F65CFC" w:rsidRDefault="00F65CFC" w:rsidP="00F65CFC">
      <w:r>
        <w:t xml:space="preserve">The </w:t>
      </w:r>
      <w:r w:rsidRPr="00F65CFC">
        <w:rPr>
          <w:rFonts w:ascii="Consolas" w:hAnsi="Consolas"/>
          <w:b/>
        </w:rPr>
        <w:t>[Details]</w:t>
      </w:r>
      <w:r>
        <w:t xml:space="preserve"> buttons should </w:t>
      </w:r>
      <w:r w:rsidRPr="00F65CFC">
        <w:rPr>
          <w:b/>
        </w:rPr>
        <w:t>trigger a collapse</w:t>
      </w:r>
      <w:r>
        <w:t xml:space="preserve">. After </w:t>
      </w:r>
      <w:r w:rsidRPr="002B2A74">
        <w:rPr>
          <w:b/>
        </w:rPr>
        <w:t>clicking</w:t>
      </w:r>
      <w:r>
        <w:t xml:space="preserve"> any o</w:t>
      </w:r>
      <w:r w:rsidR="002B2A74">
        <w:t>f</w:t>
      </w:r>
      <w:r>
        <w:t xml:space="preserve"> </w:t>
      </w:r>
      <w:r w:rsidR="002B2A74">
        <w:t>them</w:t>
      </w:r>
      <w:r>
        <w:t xml:space="preserve"> you should see something like</w:t>
      </w:r>
      <w:r w:rsidR="009D4117">
        <w:t xml:space="preserve"> in the picture below. You can use information about course's details from: </w:t>
      </w:r>
      <w:hyperlink r:id="rId9" w:history="1">
        <w:r w:rsidR="009D4117">
          <w:rPr>
            <w:rStyle w:val="Hyperlink"/>
          </w:rPr>
          <w:t>https://softuni.bg/modules/60/js-core</w:t>
        </w:r>
      </w:hyperlink>
    </w:p>
    <w:p w14:paraId="5B44DA70" w14:textId="60524920" w:rsidR="00F65CFC" w:rsidRPr="00091AA9" w:rsidRDefault="00F65CFC" w:rsidP="00F65CFC">
      <w:pPr>
        <w:rPr>
          <w:lang w:val="bg-BG"/>
        </w:rPr>
      </w:pPr>
      <w:r>
        <w:rPr>
          <w:noProof/>
          <w:lang w:eastAsia="ja-JP"/>
        </w:rPr>
        <w:drawing>
          <wp:inline distT="0" distB="0" distL="0" distR="0" wp14:anchorId="2EA6D05E" wp14:editId="2BBB3864">
            <wp:extent cx="5467350" cy="2276223"/>
            <wp:effectExtent l="19050" t="19050" r="19050" b="1016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722" cy="2283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D6DF9" w14:textId="7A12FCA4" w:rsidR="00F65CFC" w:rsidRDefault="00F65CFC" w:rsidP="00F65CFC">
      <w:r>
        <w:lastRenderedPageBreak/>
        <w:t xml:space="preserve">Each </w:t>
      </w:r>
      <w:r w:rsidRPr="00AB698F">
        <w:rPr>
          <w:b/>
        </w:rPr>
        <w:t>"collapse"</w:t>
      </w:r>
      <w:r>
        <w:t xml:space="preserve"> should have a button </w:t>
      </w:r>
      <w:r w:rsidRPr="00AB698F">
        <w:rPr>
          <w:rFonts w:ascii="Consolas" w:hAnsi="Consolas"/>
          <w:b/>
        </w:rPr>
        <w:t>[Apply]</w:t>
      </w:r>
      <w:r>
        <w:t xml:space="preserve">. When clicking it a </w:t>
      </w:r>
      <w:r w:rsidRPr="00AB698F">
        <w:rPr>
          <w:b/>
        </w:rPr>
        <w:t>"modal"</w:t>
      </w:r>
      <w:r>
        <w:t xml:space="preserve"> should be displayed. It should look like this:</w:t>
      </w:r>
    </w:p>
    <w:p w14:paraId="45731D28" w14:textId="6C3271DA" w:rsidR="00F65CFC" w:rsidRDefault="00F65CFC" w:rsidP="00F65CFC">
      <w:r>
        <w:rPr>
          <w:noProof/>
          <w:lang w:eastAsia="ja-JP"/>
        </w:rPr>
        <w:drawing>
          <wp:inline distT="0" distB="0" distL="0" distR="0" wp14:anchorId="6646AEBB" wp14:editId="3D7F4480">
            <wp:extent cx="5435600" cy="2165341"/>
            <wp:effectExtent l="19050" t="19050" r="12700" b="26035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0194" cy="2179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246A8" w14:textId="120CCF00" w:rsidR="00F65CFC" w:rsidRDefault="002B2A74" w:rsidP="002B2A74">
      <w:pPr>
        <w:pStyle w:val="Heading2"/>
      </w:pPr>
      <w:r>
        <w:t>Carousel</w:t>
      </w:r>
    </w:p>
    <w:p w14:paraId="106DF7F0" w14:textId="7955F142" w:rsidR="002B2A74" w:rsidRDefault="002B2A74" w:rsidP="002B2A74">
      <w:r>
        <w:t xml:space="preserve">At the end of the page create a </w:t>
      </w:r>
      <w:r w:rsidRPr="00091AA9">
        <w:rPr>
          <w:rStyle w:val="CodeChar"/>
        </w:rPr>
        <w:t>carousel</w:t>
      </w:r>
      <w:r>
        <w:t xml:space="preserve"> with some </w:t>
      </w:r>
      <w:r w:rsidRPr="002B2A74">
        <w:rPr>
          <w:b/>
        </w:rPr>
        <w:t>pictures</w:t>
      </w:r>
      <w:r>
        <w:t xml:space="preserve"> and </w:t>
      </w:r>
      <w:r w:rsidRPr="002B2A74">
        <w:rPr>
          <w:b/>
        </w:rPr>
        <w:t>text</w:t>
      </w:r>
      <w:r>
        <w:t xml:space="preserve">. Make </w:t>
      </w:r>
      <w:r w:rsidRPr="002B2A74">
        <w:rPr>
          <w:b/>
        </w:rPr>
        <w:t>3 pages</w:t>
      </w:r>
      <w:r w:rsidR="001F0FB3">
        <w:t>.</w:t>
      </w:r>
    </w:p>
    <w:p w14:paraId="71156F61" w14:textId="1917049F" w:rsidR="001F0FB3" w:rsidRDefault="001F0FB3" w:rsidP="001F0FB3">
      <w:pPr>
        <w:pStyle w:val="ListParagraph"/>
        <w:numPr>
          <w:ilvl w:val="0"/>
          <w:numId w:val="21"/>
        </w:numPr>
      </w:pPr>
      <w:r>
        <w:t xml:space="preserve">The </w:t>
      </w:r>
      <w:r w:rsidRPr="001F0FB3">
        <w:rPr>
          <w:b/>
        </w:rPr>
        <w:t>first</w:t>
      </w:r>
      <w:r>
        <w:t xml:space="preserve"> </w:t>
      </w:r>
      <w:r w:rsidRPr="001F0FB3">
        <w:rPr>
          <w:b/>
        </w:rPr>
        <w:t>slide</w:t>
      </w:r>
      <w:r>
        <w:rPr>
          <w:b/>
        </w:rPr>
        <w:t>/page</w:t>
      </w:r>
      <w:r>
        <w:t xml:space="preserve"> of the carousel should look like this:</w:t>
      </w:r>
    </w:p>
    <w:p w14:paraId="72BA9F8E" w14:textId="1ED2721F" w:rsidR="002B2A74" w:rsidRDefault="009D4117" w:rsidP="009D4117">
      <w:r>
        <w:rPr>
          <w:noProof/>
        </w:rPr>
        <w:drawing>
          <wp:inline distT="0" distB="0" distL="0" distR="0" wp14:anchorId="746F8610" wp14:editId="6265E185">
            <wp:extent cx="5412932" cy="2959100"/>
            <wp:effectExtent l="19050" t="19050" r="1651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8535" cy="2962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F8DC6" w14:textId="1F7035E8" w:rsidR="001F0FB3" w:rsidRDefault="00091AA9" w:rsidP="00091AA9">
      <w:pPr>
        <w:rPr>
          <w:rFonts w:ascii="Consolas" w:hAnsi="Consolas"/>
          <w:b/>
        </w:rPr>
      </w:pPr>
      <w:r>
        <w:t>Y</w:t>
      </w:r>
      <w:r w:rsidR="001F0FB3">
        <w:t xml:space="preserve">ou can use the given </w:t>
      </w:r>
      <w:r w:rsidR="001F0FB3" w:rsidRPr="001F0FB3">
        <w:rPr>
          <w:b/>
        </w:rPr>
        <w:t>pictures</w:t>
      </w:r>
      <w:r w:rsidR="001F0FB3">
        <w:t xml:space="preserve"> from the resources and the following </w:t>
      </w:r>
      <w:r w:rsidR="001F0FB3" w:rsidRPr="001F0FB3">
        <w:rPr>
          <w:b/>
        </w:rPr>
        <w:t>text</w:t>
      </w:r>
      <w:r w:rsidR="001F0FB3">
        <w:t>:</w:t>
      </w:r>
      <w:r w:rsidR="001F0FB3">
        <w:br/>
      </w:r>
      <w:r w:rsidR="001F0FB3">
        <w:tab/>
        <w:t>"</w:t>
      </w:r>
      <w:r w:rsidR="001F0FB3" w:rsidRPr="001F0FB3">
        <w:rPr>
          <w:rFonts w:ascii="Consolas" w:hAnsi="Consolas"/>
          <w:b/>
        </w:rPr>
        <w:t>JavaScript Essentials</w:t>
      </w:r>
      <w:r w:rsidR="001F0FB3">
        <w:rPr>
          <w:rFonts w:ascii="Consolas" w:hAnsi="Consolas"/>
          <w:b/>
        </w:rPr>
        <w:t>"</w:t>
      </w:r>
      <w:r w:rsidR="001F0FB3" w:rsidRPr="001F0FB3">
        <w:rPr>
          <w:rFonts w:ascii="Consolas" w:hAnsi="Consolas"/>
          <w:b/>
        </w:rPr>
        <w:br/>
      </w:r>
      <w:r w:rsidR="001F0FB3" w:rsidRPr="001F0FB3">
        <w:rPr>
          <w:rFonts w:ascii="Consolas" w:hAnsi="Consolas"/>
          <w:b/>
        </w:rPr>
        <w:tab/>
      </w:r>
      <w:r w:rsidR="001F0FB3">
        <w:rPr>
          <w:rFonts w:ascii="Consolas" w:hAnsi="Consolas"/>
          <w:b/>
        </w:rPr>
        <w:t>"</w:t>
      </w:r>
      <w:r w:rsidR="001F0FB3" w:rsidRPr="001F0FB3">
        <w:rPr>
          <w:rFonts w:ascii="Consolas" w:hAnsi="Consolas"/>
          <w:b/>
        </w:rPr>
        <w:t xml:space="preserve">Apply now at </w:t>
      </w:r>
      <w:hyperlink r:id="rId13" w:history="1">
        <w:proofErr w:type="spellStart"/>
        <w:r w:rsidR="001F0FB3" w:rsidRPr="001F0FB3">
          <w:rPr>
            <w:rStyle w:val="Hyperlink"/>
            <w:rFonts w:ascii="Consolas" w:hAnsi="Consolas"/>
            <w:b/>
          </w:rPr>
          <w:t>SoftUni</w:t>
        </w:r>
        <w:proofErr w:type="spellEnd"/>
      </w:hyperlink>
      <w:r w:rsidR="001F0FB3">
        <w:rPr>
          <w:rFonts w:ascii="Consolas" w:hAnsi="Consolas"/>
          <w:b/>
        </w:rPr>
        <w:t>"</w:t>
      </w:r>
    </w:p>
    <w:p w14:paraId="2ED0D2AF" w14:textId="1FD9AA35" w:rsidR="00091AA9" w:rsidRDefault="00091AA9" w:rsidP="00091AA9">
      <w:pPr>
        <w:rPr>
          <w:rFonts w:ascii="Consolas" w:hAnsi="Consolas"/>
          <w:b/>
        </w:rPr>
      </w:pPr>
    </w:p>
    <w:p w14:paraId="7C637796" w14:textId="77777777" w:rsidR="00C11158" w:rsidRDefault="00C11158" w:rsidP="00091AA9">
      <w:pPr>
        <w:rPr>
          <w:rFonts w:ascii="Consolas" w:hAnsi="Consolas"/>
          <w:b/>
        </w:rPr>
      </w:pPr>
    </w:p>
    <w:p w14:paraId="0C47396B" w14:textId="0E64323B" w:rsidR="001F0FB3" w:rsidRPr="001F0FB3" w:rsidRDefault="001F0FB3" w:rsidP="001F0FB3">
      <w:pPr>
        <w:pStyle w:val="ListParagraph"/>
        <w:numPr>
          <w:ilvl w:val="0"/>
          <w:numId w:val="21"/>
        </w:numPr>
        <w:rPr>
          <w:rFonts w:ascii="Consolas" w:hAnsi="Consolas"/>
          <w:b/>
        </w:rPr>
      </w:pPr>
      <w:r>
        <w:lastRenderedPageBreak/>
        <w:t xml:space="preserve">The </w:t>
      </w:r>
      <w:r w:rsidRPr="001F0FB3">
        <w:rPr>
          <w:b/>
        </w:rPr>
        <w:t>second</w:t>
      </w:r>
      <w:r>
        <w:t xml:space="preserve"> </w:t>
      </w:r>
      <w:r w:rsidRPr="001F0FB3">
        <w:rPr>
          <w:b/>
        </w:rPr>
        <w:t>slide</w:t>
      </w:r>
      <w:r w:rsidR="009D4117">
        <w:rPr>
          <w:b/>
        </w:rPr>
        <w:t>/page</w:t>
      </w:r>
      <w:r>
        <w:t xml:space="preserve"> of the carousel should look like this:</w:t>
      </w:r>
    </w:p>
    <w:p w14:paraId="2D91D3B5" w14:textId="478ED0D3" w:rsidR="001F0FB3" w:rsidRPr="009D4117" w:rsidRDefault="001F0FB3" w:rsidP="009D4117">
      <w:pPr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2F4C396C" wp14:editId="1C32E039">
            <wp:extent cx="5129317" cy="2668270"/>
            <wp:effectExtent l="19050" t="19050" r="14605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2826" cy="2670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DF828" w14:textId="3F01BA02" w:rsidR="001F0FB3" w:rsidRPr="00EA0593" w:rsidRDefault="001F0FB3" w:rsidP="00EA0593">
      <w:pPr>
        <w:rPr>
          <w:rFonts w:ascii="Consolas" w:hAnsi="Consolas"/>
          <w:b/>
        </w:rPr>
      </w:pPr>
      <w:r>
        <w:t xml:space="preserve">You can use the given </w:t>
      </w:r>
      <w:r w:rsidRPr="00EA0593">
        <w:rPr>
          <w:b/>
        </w:rPr>
        <w:t>pictures</w:t>
      </w:r>
      <w:r>
        <w:t xml:space="preserve"> from the resources and the following </w:t>
      </w:r>
      <w:r w:rsidRPr="00EA0593">
        <w:rPr>
          <w:b/>
        </w:rPr>
        <w:t>text</w:t>
      </w:r>
      <w:r>
        <w:t>:</w:t>
      </w:r>
      <w:r>
        <w:br/>
      </w:r>
      <w:r>
        <w:tab/>
        <w:t>"</w:t>
      </w:r>
      <w:r w:rsidRPr="00EA0593">
        <w:rPr>
          <w:rFonts w:ascii="Consolas" w:hAnsi="Consolas"/>
          <w:b/>
        </w:rPr>
        <w:t>JavaScript Advanced"</w:t>
      </w:r>
      <w:r w:rsidRPr="00EA0593">
        <w:rPr>
          <w:rFonts w:ascii="Consolas" w:hAnsi="Consolas"/>
          <w:b/>
        </w:rPr>
        <w:br/>
      </w:r>
      <w:r w:rsidRPr="00EA0593">
        <w:rPr>
          <w:rFonts w:ascii="Consolas" w:hAnsi="Consolas"/>
          <w:b/>
        </w:rPr>
        <w:tab/>
        <w:t xml:space="preserve">"Apply now at </w:t>
      </w:r>
      <w:hyperlink r:id="rId15" w:history="1">
        <w:r w:rsidRPr="00EA0593">
          <w:rPr>
            <w:rStyle w:val="Hyperlink"/>
            <w:rFonts w:ascii="Consolas" w:hAnsi="Consolas"/>
            <w:b/>
          </w:rPr>
          <w:t>SoftUni</w:t>
        </w:r>
      </w:hyperlink>
      <w:r w:rsidRPr="00EA0593">
        <w:rPr>
          <w:rFonts w:ascii="Consolas" w:hAnsi="Consolas"/>
          <w:b/>
        </w:rPr>
        <w:t>"</w:t>
      </w:r>
    </w:p>
    <w:p w14:paraId="4049A53C" w14:textId="77777777" w:rsidR="001F0FB3" w:rsidRDefault="001F0FB3" w:rsidP="001F0FB3">
      <w:pPr>
        <w:pStyle w:val="ListParagraph"/>
        <w:rPr>
          <w:rFonts w:ascii="Consolas" w:hAnsi="Consolas"/>
          <w:b/>
        </w:rPr>
      </w:pPr>
    </w:p>
    <w:p w14:paraId="7B68322B" w14:textId="6E47E88D" w:rsidR="001F0FB3" w:rsidRPr="001F0FB3" w:rsidRDefault="001F0FB3" w:rsidP="00EA0593">
      <w:pPr>
        <w:pStyle w:val="ListParagraph"/>
        <w:numPr>
          <w:ilvl w:val="0"/>
          <w:numId w:val="21"/>
        </w:numPr>
        <w:rPr>
          <w:rFonts w:ascii="Consolas" w:hAnsi="Consolas"/>
          <w:b/>
        </w:rPr>
      </w:pPr>
      <w:r>
        <w:rPr>
          <w:rFonts w:cstheme="minorHAnsi"/>
        </w:rPr>
        <w:t xml:space="preserve">The </w:t>
      </w:r>
      <w:r w:rsidRPr="009D4117">
        <w:rPr>
          <w:rFonts w:cstheme="minorHAnsi"/>
          <w:b/>
        </w:rPr>
        <w:t>third</w:t>
      </w:r>
      <w:r>
        <w:rPr>
          <w:rFonts w:cstheme="minorHAnsi"/>
        </w:rPr>
        <w:t xml:space="preserve"> </w:t>
      </w:r>
      <w:r w:rsidRPr="009D4117">
        <w:rPr>
          <w:rFonts w:cstheme="minorHAnsi"/>
          <w:b/>
        </w:rPr>
        <w:t>slide</w:t>
      </w:r>
      <w:r w:rsidR="009D4117">
        <w:rPr>
          <w:rFonts w:cstheme="minorHAnsi"/>
          <w:b/>
        </w:rPr>
        <w:t>/page</w:t>
      </w:r>
      <w:r>
        <w:rPr>
          <w:rFonts w:cstheme="minorHAnsi"/>
        </w:rPr>
        <w:t xml:space="preserve"> of the carousel should look like this:</w:t>
      </w:r>
    </w:p>
    <w:p w14:paraId="48694A1E" w14:textId="7618CCA6" w:rsidR="001F0FB3" w:rsidRPr="009D4117" w:rsidRDefault="001F0FB3" w:rsidP="009D4117">
      <w:pPr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6AB05FB7" wp14:editId="369752E2">
            <wp:extent cx="5159249" cy="2938896"/>
            <wp:effectExtent l="19050" t="19050" r="2286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233" cy="2946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385BD" w14:textId="32D7A368" w:rsidR="001F0FB3" w:rsidRPr="00EA0593" w:rsidRDefault="001F0FB3" w:rsidP="00EA0593">
      <w:pPr>
        <w:rPr>
          <w:rFonts w:ascii="Consolas" w:hAnsi="Consolas"/>
          <w:b/>
        </w:rPr>
      </w:pPr>
      <w:r>
        <w:t xml:space="preserve">You can use the given </w:t>
      </w:r>
      <w:r w:rsidRPr="00EA0593">
        <w:rPr>
          <w:b/>
        </w:rPr>
        <w:t>pictures</w:t>
      </w:r>
      <w:r>
        <w:t xml:space="preserve"> from the resources and the following </w:t>
      </w:r>
      <w:r w:rsidRPr="00EA0593">
        <w:rPr>
          <w:b/>
        </w:rPr>
        <w:t>text</w:t>
      </w:r>
      <w:r>
        <w:t>:</w:t>
      </w:r>
      <w:r>
        <w:br/>
      </w:r>
      <w:r>
        <w:tab/>
        <w:t>"</w:t>
      </w:r>
      <w:r w:rsidRPr="00EA0593">
        <w:rPr>
          <w:rFonts w:ascii="Consolas" w:hAnsi="Consolas"/>
          <w:b/>
        </w:rPr>
        <w:t>JavaScript Applications"</w:t>
      </w:r>
      <w:r w:rsidRPr="00EA0593">
        <w:rPr>
          <w:rFonts w:ascii="Consolas" w:hAnsi="Consolas"/>
          <w:b/>
        </w:rPr>
        <w:br/>
      </w:r>
      <w:r w:rsidRPr="00EA0593">
        <w:rPr>
          <w:rFonts w:ascii="Consolas" w:hAnsi="Consolas"/>
          <w:b/>
        </w:rPr>
        <w:tab/>
        <w:t xml:space="preserve">"Apply now at </w:t>
      </w:r>
      <w:hyperlink r:id="rId17" w:history="1">
        <w:r w:rsidRPr="00EA0593">
          <w:rPr>
            <w:rStyle w:val="Hyperlink"/>
            <w:rFonts w:ascii="Consolas" w:hAnsi="Consolas"/>
            <w:b/>
          </w:rPr>
          <w:t>SoftUni</w:t>
        </w:r>
      </w:hyperlink>
      <w:r w:rsidRPr="00EA0593">
        <w:rPr>
          <w:rFonts w:ascii="Consolas" w:hAnsi="Consolas"/>
          <w:b/>
        </w:rPr>
        <w:t>"</w:t>
      </w:r>
    </w:p>
    <w:p w14:paraId="15A48D39" w14:textId="2CFA9445" w:rsidR="009D4117" w:rsidRPr="009D4117" w:rsidRDefault="009D4117" w:rsidP="009D4117">
      <w:pPr>
        <w:pStyle w:val="Heading3"/>
      </w:pPr>
      <w:r w:rsidRPr="009D4117">
        <w:lastRenderedPageBreak/>
        <w:t>Hints</w:t>
      </w:r>
    </w:p>
    <w:p w14:paraId="302C8079" w14:textId="2C3BA828" w:rsidR="009D4117" w:rsidRDefault="00EA0593" w:rsidP="009D4117">
      <w:pPr>
        <w:pStyle w:val="ListParagraph"/>
        <w:numPr>
          <w:ilvl w:val="0"/>
          <w:numId w:val="22"/>
        </w:numPr>
      </w:pPr>
      <w:r>
        <w:t xml:space="preserve">Include </w:t>
      </w:r>
      <w:r w:rsidR="009D4117">
        <w:t>the following links and scripts</w:t>
      </w:r>
      <w:r w:rsidR="002C0633">
        <w:t xml:space="preserve"> </w:t>
      </w:r>
      <w:r w:rsidR="002C0633">
        <w:t>in your document</w:t>
      </w:r>
      <w:r w:rsidR="009D4117">
        <w:t>:</w:t>
      </w:r>
    </w:p>
    <w:p w14:paraId="364978F3" w14:textId="77777777" w:rsidR="009D4117" w:rsidRDefault="00306414" w:rsidP="009D4117">
      <w:pPr>
        <w:pStyle w:val="ListParagraph"/>
        <w:numPr>
          <w:ilvl w:val="1"/>
          <w:numId w:val="22"/>
        </w:numPr>
      </w:pPr>
      <w:hyperlink r:id="rId18" w:history="1">
        <w:r w:rsidR="009D4117" w:rsidRPr="00642D19">
          <w:rPr>
            <w:rStyle w:val="Hyperlink"/>
          </w:rPr>
          <w:t>https://maxcdn.bootstrapcdn.com/bootstrap/3.4.0/css/bootstrap.min.css</w:t>
        </w:r>
      </w:hyperlink>
    </w:p>
    <w:p w14:paraId="3BB1D7B2" w14:textId="77777777" w:rsidR="009D4117" w:rsidRDefault="00306414" w:rsidP="009D4117">
      <w:pPr>
        <w:pStyle w:val="ListParagraph"/>
        <w:numPr>
          <w:ilvl w:val="1"/>
          <w:numId w:val="22"/>
        </w:numPr>
      </w:pPr>
      <w:hyperlink r:id="rId19" w:history="1">
        <w:r w:rsidR="009D4117" w:rsidRPr="00642D19">
          <w:rPr>
            <w:rStyle w:val="Hyperlink"/>
          </w:rPr>
          <w:t>https://ajax.googleapis.com/ajax/libs/jquery/3.3.1/jquery.min.js</w:t>
        </w:r>
      </w:hyperlink>
    </w:p>
    <w:p w14:paraId="30ACA434" w14:textId="77777777" w:rsidR="009D4117" w:rsidRDefault="00306414" w:rsidP="009D4117">
      <w:pPr>
        <w:pStyle w:val="ListParagraph"/>
        <w:numPr>
          <w:ilvl w:val="1"/>
          <w:numId w:val="22"/>
        </w:numPr>
      </w:pPr>
      <w:hyperlink r:id="rId20" w:history="1">
        <w:r w:rsidR="009D4117" w:rsidRPr="00642D19">
          <w:rPr>
            <w:rStyle w:val="Hyperlink"/>
          </w:rPr>
          <w:t>https://maxcdn.bootstrapcdn.com/bootstrap/3.4.0/js/bootstrap.min.js</w:t>
        </w:r>
      </w:hyperlink>
    </w:p>
    <w:p w14:paraId="6A241EE1" w14:textId="77777777" w:rsidR="009D4117" w:rsidRDefault="009D4117" w:rsidP="009D4117">
      <w:pPr>
        <w:pStyle w:val="ListParagraph"/>
        <w:numPr>
          <w:ilvl w:val="0"/>
          <w:numId w:val="22"/>
        </w:numPr>
      </w:pPr>
      <w:r>
        <w:t>Use bootstrap classes for the styles</w:t>
      </w:r>
    </w:p>
    <w:p w14:paraId="306FEC8D" w14:textId="49BCA88E" w:rsidR="001F0FB3" w:rsidRPr="009D4117" w:rsidRDefault="009D4117" w:rsidP="000E17F4">
      <w:pPr>
        <w:pStyle w:val="ListParagraph"/>
        <w:numPr>
          <w:ilvl w:val="0"/>
          <w:numId w:val="22"/>
        </w:numPr>
      </w:pPr>
      <w:r>
        <w:t>Use the attributes "</w:t>
      </w:r>
      <w:r w:rsidRPr="00DB1EAA">
        <w:rPr>
          <w:rStyle w:val="CodeChar"/>
        </w:rPr>
        <w:t>data-toggle</w:t>
      </w:r>
      <w:r>
        <w:t>" and "</w:t>
      </w:r>
      <w:r w:rsidRPr="00DB1EAA">
        <w:rPr>
          <w:rStyle w:val="CodeChar"/>
        </w:rPr>
        <w:t>data-target</w:t>
      </w:r>
      <w:r>
        <w:t>" and add "</w:t>
      </w:r>
      <w:bookmarkStart w:id="0" w:name="_GoBack"/>
      <w:r w:rsidRPr="00DB1EAA">
        <w:rPr>
          <w:rStyle w:val="CodeChar"/>
        </w:rPr>
        <w:t>id</w:t>
      </w:r>
      <w:bookmarkEnd w:id="0"/>
      <w:r>
        <w:t>" attributes to your elements</w:t>
      </w:r>
    </w:p>
    <w:sectPr w:rsidR="001F0FB3" w:rsidRPr="009D4117">
      <w:footerReference w:type="default" r:id="rId21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843843" w14:textId="77777777" w:rsidR="00306414" w:rsidRDefault="00306414" w:rsidP="004A2906">
      <w:pPr>
        <w:spacing w:before="0" w:after="0" w:line="240" w:lineRule="auto"/>
      </w:pPr>
      <w:r>
        <w:separator/>
      </w:r>
    </w:p>
  </w:endnote>
  <w:endnote w:type="continuationSeparator" w:id="0">
    <w:p w14:paraId="639766A7" w14:textId="77777777" w:rsidR="00306414" w:rsidRDefault="00306414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9DF9E6" w14:textId="77777777" w:rsidR="004A2906" w:rsidRPr="00AC77AD" w:rsidRDefault="004A2906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F80ECCA" wp14:editId="2008D83A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1" name="Picture 21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0E5BF08E" wp14:editId="78283600">
          <wp:extent cx="1419225" cy="352425"/>
          <wp:effectExtent l="0" t="0" r="9525" b="9525"/>
          <wp:docPr id="10" name="Picture 10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39AC839A" wp14:editId="2A41907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D57CDF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0505085" wp14:editId="142DBAA3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C5778E6" w14:textId="77777777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505085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" filled="f" stroked="f" strokeweight=".5pt">
              <v:textbox inset="0,0,0,0">
                <w:txbxContent>
                  <w:p w14:paraId="5C5778E6" w14:textId="77777777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95DBB29" wp14:editId="5BE1D35B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F00592C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5DBB29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" filled="f" stroked="f" strokeweight=".5pt">
              <v:textbox inset=".5mm,0,0,0">
                <w:txbxContent>
                  <w:p w14:paraId="1F00592C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176447F" wp14:editId="312E67F9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1AD38F7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D6F3A10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71E35B" wp14:editId="5C2C16D0">
                                <wp:extent cx="167005" cy="203387"/>
                                <wp:effectExtent l="0" t="0" r="4445" b="6350"/>
                                <wp:docPr id="15" name="Picture 1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74140A" wp14:editId="5A317B61">
                                <wp:extent cx="171450" cy="205105"/>
                                <wp:effectExtent l="0" t="0" r="0" b="4445"/>
                                <wp:docPr id="14" name="Picture 14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7571779" wp14:editId="232C51A1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6444AB4" wp14:editId="34F2C497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06CAF98" wp14:editId="449932C9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43E1752" wp14:editId="1D117783">
                                <wp:extent cx="190500" cy="190500"/>
                                <wp:effectExtent l="0" t="0" r="0" b="0"/>
                                <wp:docPr id="13" name="Picture 1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222A472" wp14:editId="460B8AAC">
                                <wp:extent cx="176530" cy="176530"/>
                                <wp:effectExtent l="0" t="0" r="0" b="0"/>
                                <wp:docPr id="12" name="Picture 1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3D3B97B" wp14:editId="2C7F8B16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0797F2" wp14:editId="225CE74C">
                                <wp:extent cx="215153" cy="209247"/>
                                <wp:effectExtent l="0" t="0" r="0" b="635"/>
                                <wp:docPr id="11" name="Picture 11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12213EB" wp14:editId="7362F8E2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76447F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1AD38F7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D6F3A10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71E35B" wp14:editId="5C2C16D0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74140A" wp14:editId="5A317B61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7571779" wp14:editId="232C51A1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6444AB4" wp14:editId="34F2C497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06CAF98" wp14:editId="449932C9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43E1752" wp14:editId="1D117783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222A472" wp14:editId="460B8AAC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3D3B97B" wp14:editId="2C7F8B16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40797F2" wp14:editId="225CE74C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12213EB" wp14:editId="7362F8E2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88A653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0A7752" w14:textId="77777777" w:rsidR="00306414" w:rsidRDefault="00306414" w:rsidP="004A2906">
      <w:pPr>
        <w:spacing w:before="0" w:after="0" w:line="240" w:lineRule="auto"/>
      </w:pPr>
      <w:r>
        <w:separator/>
      </w:r>
    </w:p>
  </w:footnote>
  <w:footnote w:type="continuationSeparator" w:id="0">
    <w:p w14:paraId="4568C539" w14:textId="77777777" w:rsidR="00306414" w:rsidRDefault="00306414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AF8087A"/>
    <w:multiLevelType w:val="hybridMultilevel"/>
    <w:tmpl w:val="618467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667017"/>
    <w:multiLevelType w:val="hybridMultilevel"/>
    <w:tmpl w:val="E756925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C1613E"/>
    <w:multiLevelType w:val="hybridMultilevel"/>
    <w:tmpl w:val="65A4D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DF3DDA"/>
    <w:multiLevelType w:val="hybridMultilevel"/>
    <w:tmpl w:val="3F76E28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4" w15:restartNumberingAfterBreak="0">
    <w:nsid w:val="5CF61D7F"/>
    <w:multiLevelType w:val="hybridMultilevel"/>
    <w:tmpl w:val="BD32C0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6"/>
  </w:num>
  <w:num w:numId="4">
    <w:abstractNumId w:val="17"/>
  </w:num>
  <w:num w:numId="5">
    <w:abstractNumId w:val="12"/>
  </w:num>
  <w:num w:numId="6">
    <w:abstractNumId w:val="3"/>
  </w:num>
  <w:num w:numId="7">
    <w:abstractNumId w:val="10"/>
  </w:num>
  <w:num w:numId="8">
    <w:abstractNumId w:val="0"/>
  </w:num>
  <w:num w:numId="9">
    <w:abstractNumId w:val="7"/>
  </w:num>
  <w:num w:numId="10">
    <w:abstractNumId w:val="19"/>
  </w:num>
  <w:num w:numId="11">
    <w:abstractNumId w:val="20"/>
  </w:num>
  <w:num w:numId="12">
    <w:abstractNumId w:val="13"/>
  </w:num>
  <w:num w:numId="13">
    <w:abstractNumId w:val="9"/>
  </w:num>
  <w:num w:numId="14">
    <w:abstractNumId w:val="15"/>
  </w:num>
  <w:num w:numId="15">
    <w:abstractNumId w:val="21"/>
  </w:num>
  <w:num w:numId="16">
    <w:abstractNumId w:val="18"/>
  </w:num>
  <w:num w:numId="17">
    <w:abstractNumId w:val="5"/>
  </w:num>
  <w:num w:numId="18">
    <w:abstractNumId w:val="11"/>
  </w:num>
  <w:num w:numId="19">
    <w:abstractNumId w:val="14"/>
  </w:num>
  <w:num w:numId="20">
    <w:abstractNumId w:val="2"/>
  </w:num>
  <w:num w:numId="21">
    <w:abstractNumId w:val="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611"/>
    <w:rsid w:val="00091AA9"/>
    <w:rsid w:val="000B2AE2"/>
    <w:rsid w:val="000E17F4"/>
    <w:rsid w:val="001F0FB3"/>
    <w:rsid w:val="002B2A74"/>
    <w:rsid w:val="002C0633"/>
    <w:rsid w:val="002C494F"/>
    <w:rsid w:val="00306414"/>
    <w:rsid w:val="004A2906"/>
    <w:rsid w:val="006A3611"/>
    <w:rsid w:val="00973B10"/>
    <w:rsid w:val="009801CC"/>
    <w:rsid w:val="009D1622"/>
    <w:rsid w:val="009D4117"/>
    <w:rsid w:val="00A00678"/>
    <w:rsid w:val="00C11158"/>
    <w:rsid w:val="00DB1EAA"/>
    <w:rsid w:val="00DD77D0"/>
    <w:rsid w:val="00E17B9F"/>
    <w:rsid w:val="00EA0593"/>
    <w:rsid w:val="00F65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D065E"/>
  <w15:docId w15:val="{5E5B7756-8760-494B-A507-A43416474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A290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65C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softuni.bg" TargetMode="External"/><Relationship Id="rId18" Type="http://schemas.openxmlformats.org/officeDocument/2006/relationships/hyperlink" Target="https://maxcdn.bootstrapcdn.com/bootstrap/3.4.0/css/bootstrap.min.css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pps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softuni.b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maxcdn.bootstrapcdn.com/bootstrap/3.4.0/js/bootstrap.min.j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yperlink" Target="https://softuni.bg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ajax.googleapis.com/ajax/libs/jquery/3.3.1/jquery.min.j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oftuni.bg/modules/60/js-core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8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9.png"/><Relationship Id="rId12" Type="http://schemas.openxmlformats.org/officeDocument/2006/relationships/image" Target="media/image12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7.png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8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11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</Template>
  <TotalTime>6</TotalTime>
  <Pages>4</Pages>
  <Words>325</Words>
  <Characters>1855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Staneva</dc:creator>
  <cp:keywords/>
  <dc:description/>
  <cp:lastModifiedBy>antonoaatanasova</cp:lastModifiedBy>
  <cp:revision>20</cp:revision>
  <dcterms:created xsi:type="dcterms:W3CDTF">2019-03-28T17:18:00Z</dcterms:created>
  <dcterms:modified xsi:type="dcterms:W3CDTF">2019-03-29T12:43:00Z</dcterms:modified>
</cp:coreProperties>
</file>